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10626" w:type="dxa"/>
        <w:tblLook w:val="04A0" w:firstRow="1" w:lastRow="0" w:firstColumn="1" w:lastColumn="0" w:noHBand="0" w:noVBand="1"/>
      </w:tblPr>
      <w:tblGrid>
        <w:gridCol w:w="709"/>
        <w:gridCol w:w="1526"/>
        <w:gridCol w:w="1910"/>
        <w:gridCol w:w="1525"/>
        <w:gridCol w:w="1985"/>
        <w:gridCol w:w="1026"/>
        <w:gridCol w:w="1945"/>
      </w:tblGrid>
      <w:tr w:rsidR="00A747E3" w14:paraId="63B1B712" w14:textId="77777777" w:rsidTr="00B30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6" w:type="dxa"/>
            <w:gridSpan w:val="7"/>
            <w:vAlign w:val="center"/>
          </w:tcPr>
          <w:p w14:paraId="7717B618" w14:textId="5E3AB8F1" w:rsidR="00A747E3" w:rsidRPr="00A747E3" w:rsidRDefault="00A747E3" w:rsidP="0085665B">
            <w:pPr>
              <w:widowControl/>
              <w:jc w:val="center"/>
              <w:rPr>
                <w:sz w:val="28"/>
              </w:rPr>
            </w:pPr>
            <w:r w:rsidRPr="00A747E3">
              <w:rPr>
                <w:sz w:val="28"/>
              </w:rPr>
              <w:t>《</w:t>
            </w:r>
            <w:r w:rsidR="00B30765">
              <w:rPr>
                <w:sz w:val="28"/>
              </w:rPr>
              <w:t>XXX</w:t>
            </w:r>
            <w:r w:rsidRPr="00A747E3">
              <w:rPr>
                <w:sz w:val="28"/>
              </w:rPr>
              <w:t>》</w:t>
            </w:r>
            <w:r w:rsidRPr="00A747E3">
              <w:rPr>
                <w:sz w:val="28"/>
              </w:rPr>
              <w:t xml:space="preserve"> </w:t>
            </w:r>
            <w:r w:rsidRPr="00A747E3">
              <w:rPr>
                <w:rFonts w:hint="eastAsia"/>
                <w:sz w:val="28"/>
              </w:rPr>
              <w:t>陪</w:t>
            </w:r>
            <w:r w:rsidRPr="00A747E3">
              <w:rPr>
                <w:sz w:val="28"/>
              </w:rPr>
              <w:t>访</w:t>
            </w:r>
            <w:r w:rsidR="00075365">
              <w:rPr>
                <w:sz w:val="28"/>
              </w:rPr>
              <w:t>表</w:t>
            </w:r>
            <w:r w:rsidR="0085665B">
              <w:rPr>
                <w:sz w:val="28"/>
              </w:rPr>
              <w:t xml:space="preserve"> </w:t>
            </w:r>
          </w:p>
        </w:tc>
      </w:tr>
      <w:tr w:rsidR="00A747E3" w:rsidRPr="00A747E3" w14:paraId="2B3329E9" w14:textId="77777777" w:rsidTr="00B30765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6" w:type="dxa"/>
            <w:gridSpan w:val="7"/>
            <w:tcBorders>
              <w:bottom w:val="single" w:sz="12" w:space="0" w:color="95B3D7" w:themeColor="accent1" w:themeTint="99"/>
            </w:tcBorders>
            <w:vAlign w:val="center"/>
          </w:tcPr>
          <w:p w14:paraId="357A2D93" w14:textId="5BCD895F" w:rsidR="00A747E3" w:rsidRPr="00A747E3" w:rsidRDefault="00A747E3" w:rsidP="00FC2473">
            <w:pPr>
              <w:widowControl/>
              <w:wordWrap w:val="0"/>
              <w:jc w:val="right"/>
              <w:rPr>
                <w:sz w:val="24"/>
              </w:rPr>
            </w:pPr>
            <w:r w:rsidRPr="00A747E3">
              <w:rPr>
                <w:rFonts w:hint="eastAsia"/>
                <w:sz w:val="24"/>
              </w:rPr>
              <w:t>填</w:t>
            </w:r>
            <w:r>
              <w:rPr>
                <w:rFonts w:hint="eastAsia"/>
                <w:sz w:val="24"/>
              </w:rPr>
              <w:t>表</w:t>
            </w:r>
            <w:r w:rsidRPr="00A747E3">
              <w:rPr>
                <w:sz w:val="24"/>
              </w:rPr>
              <w:t>人：</w:t>
            </w:r>
            <w:r w:rsidR="00FC2473">
              <w:rPr>
                <w:sz w:val="24"/>
              </w:rPr>
              <w:t>XXX</w:t>
            </w:r>
            <w:r w:rsidR="00FC2473">
              <w:rPr>
                <w:rFonts w:hint="eastAsia"/>
                <w:sz w:val="24"/>
              </w:rPr>
              <w:t>部门</w:t>
            </w:r>
            <w:r w:rsidR="00FC2473">
              <w:rPr>
                <w:sz w:val="24"/>
              </w:rPr>
              <w:t>-XXX</w:t>
            </w:r>
            <w:r w:rsidR="00FC2473">
              <w:rPr>
                <w:rFonts w:hint="eastAsia"/>
                <w:sz w:val="24"/>
              </w:rPr>
              <w:t>人</w:t>
            </w:r>
            <w:r w:rsidR="00FC2473">
              <w:rPr>
                <w:sz w:val="24"/>
              </w:rPr>
              <w:t>名</w:t>
            </w:r>
          </w:p>
        </w:tc>
      </w:tr>
      <w:tr w:rsidR="00A747E3" w:rsidRPr="00A747E3" w14:paraId="5558E163" w14:textId="77777777" w:rsidTr="00B30765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6" w:type="dxa"/>
            <w:gridSpan w:val="7"/>
            <w:tcBorders>
              <w:bottom w:val="single" w:sz="12" w:space="0" w:color="95B3D7" w:themeColor="accent1" w:themeTint="99"/>
            </w:tcBorders>
            <w:vAlign w:val="center"/>
          </w:tcPr>
          <w:p w14:paraId="64DB8A63" w14:textId="3EE7F7AA" w:rsidR="00A747E3" w:rsidRPr="00A747E3" w:rsidRDefault="00A747E3" w:rsidP="00A747E3">
            <w:pPr>
              <w:widowControl/>
              <w:jc w:val="right"/>
              <w:rPr>
                <w:sz w:val="24"/>
              </w:rPr>
            </w:pPr>
            <w:r w:rsidRPr="00A747E3">
              <w:rPr>
                <w:sz w:val="24"/>
              </w:rPr>
              <w:t>填表时间：</w:t>
            </w:r>
            <w:r w:rsidRPr="00A747E3">
              <w:rPr>
                <w:sz w:val="24"/>
              </w:rPr>
              <w:fldChar w:fldCharType="begin"/>
            </w:r>
            <w:r w:rsidRPr="00A747E3">
              <w:rPr>
                <w:sz w:val="24"/>
              </w:rPr>
              <w:instrText xml:space="preserve"> TIME \@ "yyyy</w:instrText>
            </w:r>
            <w:r w:rsidRPr="00A747E3">
              <w:rPr>
                <w:sz w:val="24"/>
              </w:rPr>
              <w:instrText>年</w:instrText>
            </w:r>
            <w:r w:rsidRPr="00A747E3">
              <w:rPr>
                <w:sz w:val="24"/>
              </w:rPr>
              <w:instrText>M</w:instrText>
            </w:r>
            <w:r w:rsidRPr="00A747E3">
              <w:rPr>
                <w:sz w:val="24"/>
              </w:rPr>
              <w:instrText>月</w:instrText>
            </w:r>
            <w:r w:rsidRPr="00A747E3">
              <w:rPr>
                <w:sz w:val="24"/>
              </w:rPr>
              <w:instrText>d</w:instrText>
            </w:r>
            <w:r w:rsidRPr="00A747E3">
              <w:rPr>
                <w:sz w:val="24"/>
              </w:rPr>
              <w:instrText>日星期</w:instrText>
            </w:r>
            <w:r w:rsidRPr="00A747E3">
              <w:rPr>
                <w:sz w:val="24"/>
              </w:rPr>
              <w:instrText xml:space="preserve">W" </w:instrText>
            </w:r>
            <w:r w:rsidRPr="00A747E3">
              <w:rPr>
                <w:sz w:val="24"/>
              </w:rPr>
              <w:fldChar w:fldCharType="separate"/>
            </w:r>
            <w:r w:rsidR="00075365">
              <w:rPr>
                <w:rFonts w:hint="eastAsia"/>
                <w:b w:val="0"/>
                <w:bCs w:val="0"/>
                <w:noProof/>
                <w:sz w:val="24"/>
              </w:rPr>
              <w:t>2018</w:t>
            </w:r>
            <w:r w:rsidR="00075365">
              <w:rPr>
                <w:rFonts w:hint="eastAsia"/>
                <w:b w:val="0"/>
                <w:bCs w:val="0"/>
                <w:noProof/>
                <w:sz w:val="24"/>
              </w:rPr>
              <w:t>年</w:t>
            </w:r>
            <w:r w:rsidR="00075365">
              <w:rPr>
                <w:rFonts w:hint="eastAsia"/>
                <w:b w:val="0"/>
                <w:bCs w:val="0"/>
                <w:noProof/>
                <w:sz w:val="24"/>
              </w:rPr>
              <w:t>12</w:t>
            </w:r>
            <w:r w:rsidR="00075365">
              <w:rPr>
                <w:rFonts w:hint="eastAsia"/>
                <w:b w:val="0"/>
                <w:bCs w:val="0"/>
                <w:noProof/>
                <w:sz w:val="24"/>
              </w:rPr>
              <w:t>月</w:t>
            </w:r>
            <w:r w:rsidR="00075365">
              <w:rPr>
                <w:rFonts w:hint="eastAsia"/>
                <w:b w:val="0"/>
                <w:bCs w:val="0"/>
                <w:noProof/>
                <w:sz w:val="24"/>
              </w:rPr>
              <w:t>19</w:t>
            </w:r>
            <w:r w:rsidR="00075365">
              <w:rPr>
                <w:rFonts w:hint="eastAsia"/>
                <w:b w:val="0"/>
                <w:bCs w:val="0"/>
                <w:noProof/>
                <w:sz w:val="24"/>
              </w:rPr>
              <w:t>日星期三</w:t>
            </w:r>
            <w:r w:rsidRPr="00A747E3">
              <w:rPr>
                <w:sz w:val="24"/>
              </w:rPr>
              <w:fldChar w:fldCharType="end"/>
            </w:r>
          </w:p>
        </w:tc>
      </w:tr>
      <w:tr w:rsidR="0085665B" w:rsidRPr="00A747E3" w14:paraId="4EAD0236" w14:textId="77777777" w:rsidTr="0085665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6" w:type="dxa"/>
            <w:gridSpan w:val="7"/>
            <w:tcBorders>
              <w:bottom w:val="single" w:sz="12" w:space="0" w:color="95B3D7" w:themeColor="accent1" w:themeTint="99"/>
            </w:tcBorders>
            <w:vAlign w:val="center"/>
          </w:tcPr>
          <w:p w14:paraId="25F8A3B4" w14:textId="751A5B43" w:rsidR="0085665B" w:rsidRPr="0085665B" w:rsidRDefault="00043062" w:rsidP="0085665B">
            <w:pPr>
              <w:widowControl/>
              <w:jc w:val="left"/>
              <w:rPr>
                <w:i/>
                <w:sz w:val="24"/>
              </w:rPr>
            </w:pPr>
            <w:r>
              <w:rPr>
                <w:i/>
                <w:color w:val="000000" w:themeColor="text1"/>
                <w:sz w:val="20"/>
              </w:rPr>
              <w:t>以下内容</w:t>
            </w:r>
            <w:r w:rsidR="0085665B" w:rsidRPr="0085665B">
              <w:rPr>
                <w:i/>
                <w:color w:val="000000" w:themeColor="text1"/>
                <w:sz w:val="20"/>
              </w:rPr>
              <w:t>销售陪访</w:t>
            </w:r>
            <w:r w:rsidR="0085665B" w:rsidRPr="00043062">
              <w:rPr>
                <w:rFonts w:hint="eastAsia"/>
                <w:i/>
                <w:color w:val="000000" w:themeColor="text1"/>
              </w:rPr>
              <w:t>前</w:t>
            </w:r>
            <w:r w:rsidR="0085665B" w:rsidRPr="0085665B">
              <w:rPr>
                <w:i/>
                <w:color w:val="000000" w:themeColor="text1"/>
                <w:sz w:val="20"/>
              </w:rPr>
              <w:t>填写：</w:t>
            </w:r>
          </w:p>
        </w:tc>
      </w:tr>
      <w:tr w:rsidR="00657AAF" w14:paraId="030CFAAD" w14:textId="77777777" w:rsidTr="00657AAF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vAlign w:val="center"/>
          </w:tcPr>
          <w:p w14:paraId="33C90D39" w14:textId="74EA5AEC" w:rsidR="00DB248D" w:rsidRPr="00A747E3" w:rsidRDefault="00DB248D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  <w:r w:rsidRPr="00A747E3">
              <w:rPr>
                <w:rFonts w:asciiTheme="minorEastAsia" w:eastAsiaTheme="minorEastAsia" w:hAnsiTheme="minorEastAsia" w:hint="eastAsia"/>
                <w:sz w:val="24"/>
              </w:rPr>
              <w:t>基本情况</w:t>
            </w:r>
          </w:p>
        </w:tc>
        <w:tc>
          <w:tcPr>
            <w:tcW w:w="1526" w:type="dxa"/>
            <w:vAlign w:val="center"/>
          </w:tcPr>
          <w:p w14:paraId="0C6B01C5" w14:textId="77777777" w:rsidR="00DB248D" w:rsidRPr="00A44004" w:rsidRDefault="00DB248D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销售</w:t>
            </w:r>
          </w:p>
        </w:tc>
        <w:tc>
          <w:tcPr>
            <w:tcW w:w="1910" w:type="dxa"/>
            <w:vAlign w:val="center"/>
          </w:tcPr>
          <w:p w14:paraId="430D1BD3" w14:textId="27694439" w:rsidR="00DB248D" w:rsidRPr="00A747E3" w:rsidRDefault="00DB248D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25" w:type="dxa"/>
            <w:vAlign w:val="center"/>
          </w:tcPr>
          <w:p w14:paraId="73F0F2F0" w14:textId="77777777" w:rsidR="00DB248D" w:rsidRPr="00A44004" w:rsidRDefault="00DB248D" w:rsidP="00DB24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部门</w:t>
            </w:r>
          </w:p>
        </w:tc>
        <w:tc>
          <w:tcPr>
            <w:tcW w:w="1985" w:type="dxa"/>
            <w:vAlign w:val="center"/>
          </w:tcPr>
          <w:p w14:paraId="68F13881" w14:textId="43216A1F" w:rsidR="00DB248D" w:rsidRPr="00A747E3" w:rsidRDefault="00DB248D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26" w:type="dxa"/>
            <w:vAlign w:val="center"/>
          </w:tcPr>
          <w:p w14:paraId="6026ADCD" w14:textId="77777777" w:rsidR="00442965" w:rsidRDefault="00442965" w:rsidP="00A3081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i/>
                <w:sz w:val="24"/>
              </w:rPr>
              <w:t>陪访</w:t>
            </w:r>
          </w:p>
          <w:p w14:paraId="3C579614" w14:textId="12C9358E" w:rsidR="00DB248D" w:rsidRPr="00657AAF" w:rsidRDefault="00657AAF" w:rsidP="00A3081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657AAF">
              <w:rPr>
                <w:rFonts w:asciiTheme="minorEastAsia" w:eastAsiaTheme="minorEastAsia" w:hAnsiTheme="minorEastAsia"/>
                <w:b/>
                <w:i/>
                <w:sz w:val="24"/>
              </w:rPr>
              <w:t>时间</w:t>
            </w:r>
          </w:p>
        </w:tc>
        <w:tc>
          <w:tcPr>
            <w:tcW w:w="1945" w:type="dxa"/>
            <w:vAlign w:val="center"/>
          </w:tcPr>
          <w:p w14:paraId="09119850" w14:textId="3CFC766A" w:rsidR="00DB248D" w:rsidRPr="00A747E3" w:rsidRDefault="00DB248D" w:rsidP="00A3081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57AAF" w14:paraId="08AC656B" w14:textId="77777777" w:rsidTr="00657AAF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14:paraId="5780BA59" w14:textId="46E67953" w:rsidR="00A747E3" w:rsidRPr="00A747E3" w:rsidRDefault="00A747E3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26" w:type="dxa"/>
            <w:vAlign w:val="center"/>
          </w:tcPr>
          <w:p w14:paraId="61618BA3" w14:textId="77777777" w:rsidR="00A747E3" w:rsidRPr="00A44004" w:rsidRDefault="00A747E3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客户</w:t>
            </w:r>
          </w:p>
          <w:p w14:paraId="0079C10D" w14:textId="7636E525" w:rsidR="00A747E3" w:rsidRPr="00A44004" w:rsidRDefault="00A747E3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联系人</w:t>
            </w:r>
          </w:p>
        </w:tc>
        <w:tc>
          <w:tcPr>
            <w:tcW w:w="1910" w:type="dxa"/>
            <w:vAlign w:val="center"/>
          </w:tcPr>
          <w:p w14:paraId="59EFC598" w14:textId="77777777" w:rsidR="00A747E3" w:rsidRPr="00A747E3" w:rsidRDefault="00A747E3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25" w:type="dxa"/>
            <w:vAlign w:val="center"/>
          </w:tcPr>
          <w:p w14:paraId="78CA4A61" w14:textId="77777777" w:rsidR="00A747E3" w:rsidRPr="00A44004" w:rsidRDefault="00A747E3" w:rsidP="00DB24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联系人</w:t>
            </w:r>
          </w:p>
          <w:p w14:paraId="5E7C490F" w14:textId="03945591" w:rsidR="00A747E3" w:rsidRPr="00A44004" w:rsidRDefault="00A747E3" w:rsidP="00DB24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职务</w:t>
            </w:r>
          </w:p>
        </w:tc>
        <w:tc>
          <w:tcPr>
            <w:tcW w:w="1985" w:type="dxa"/>
            <w:vAlign w:val="center"/>
          </w:tcPr>
          <w:p w14:paraId="610BBEE1" w14:textId="77777777" w:rsidR="00A747E3" w:rsidRPr="00A747E3" w:rsidRDefault="00A747E3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971" w:type="dxa"/>
            <w:gridSpan w:val="2"/>
            <w:vAlign w:val="center"/>
          </w:tcPr>
          <w:p w14:paraId="1AA6B64D" w14:textId="77777777" w:rsidR="00A747E3" w:rsidRPr="00A747E3" w:rsidRDefault="00A747E3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DB248D" w14:paraId="71FCD08D" w14:textId="77777777" w:rsidTr="00DB248D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14:paraId="23F96883" w14:textId="77777777" w:rsidR="00A747E3" w:rsidRPr="00A747E3" w:rsidRDefault="00A747E3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26" w:type="dxa"/>
            <w:vAlign w:val="center"/>
          </w:tcPr>
          <w:p w14:paraId="434A8254" w14:textId="77777777" w:rsidR="00A747E3" w:rsidRPr="00A44004" w:rsidRDefault="00A747E3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客户</w:t>
            </w:r>
            <w:r w:rsidRPr="00A44004">
              <w:rPr>
                <w:rFonts w:asciiTheme="minorEastAsia" w:eastAsiaTheme="minorEastAsia" w:hAnsiTheme="minorEastAsia"/>
                <w:b/>
                <w:i/>
                <w:sz w:val="24"/>
              </w:rPr>
              <w:t>地址</w:t>
            </w:r>
          </w:p>
        </w:tc>
        <w:tc>
          <w:tcPr>
            <w:tcW w:w="1910" w:type="dxa"/>
            <w:vAlign w:val="center"/>
          </w:tcPr>
          <w:p w14:paraId="322B1CC5" w14:textId="1808C238" w:rsidR="00A747E3" w:rsidRPr="00A747E3" w:rsidRDefault="00A747E3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25" w:type="dxa"/>
            <w:vAlign w:val="center"/>
          </w:tcPr>
          <w:p w14:paraId="1386F935" w14:textId="46025342" w:rsidR="00A747E3" w:rsidRPr="00A44004" w:rsidRDefault="00A747E3" w:rsidP="00DB24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/>
                <w:b/>
                <w:i/>
                <w:sz w:val="24"/>
              </w:rPr>
              <w:t>拜访目的</w:t>
            </w:r>
          </w:p>
        </w:tc>
        <w:tc>
          <w:tcPr>
            <w:tcW w:w="4956" w:type="dxa"/>
            <w:gridSpan w:val="3"/>
            <w:vAlign w:val="center"/>
          </w:tcPr>
          <w:p w14:paraId="5D2BBCF4" w14:textId="26CD1D4D" w:rsidR="00A747E3" w:rsidRPr="00D206F9" w:rsidRDefault="00A747E3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sz w:val="24"/>
              </w:rPr>
            </w:pPr>
          </w:p>
        </w:tc>
      </w:tr>
      <w:tr w:rsidR="00DB248D" w14:paraId="6FE93E5D" w14:textId="305199A0" w:rsidTr="00DB248D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40BC3D62" w14:textId="4391002D" w:rsidR="00B30765" w:rsidRPr="00A747E3" w:rsidRDefault="00B30765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/>
                <w:sz w:val="24"/>
              </w:rPr>
              <w:t>需求</w:t>
            </w:r>
          </w:p>
        </w:tc>
        <w:sdt>
          <w:sdtPr>
            <w:rPr>
              <w:rFonts w:asciiTheme="minorEastAsia" w:eastAsiaTheme="minorEastAsia" w:hAnsiTheme="minorEastAsia"/>
              <w:sz w:val="24"/>
            </w:rPr>
            <w:id w:val="477658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26" w:type="dxa"/>
                <w:vAlign w:val="center"/>
              </w:tcPr>
              <w:p w14:paraId="108BA3E8" w14:textId="17C9BBB6" w:rsidR="00B30765" w:rsidRPr="00A44004" w:rsidRDefault="00B30765" w:rsidP="00A44004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EastAsia" w:eastAsiaTheme="minorEastAsia" w:hAnsiTheme="minorEastAsia"/>
                    <w:b/>
                    <w:i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1910" w:type="dxa"/>
            <w:vAlign w:val="center"/>
          </w:tcPr>
          <w:p w14:paraId="581BC3D0" w14:textId="3351D8FD" w:rsidR="00B30765" w:rsidRPr="00A747E3" w:rsidRDefault="00626F6C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现场陪访</w:t>
            </w:r>
          </w:p>
        </w:tc>
        <w:sdt>
          <w:sdtPr>
            <w:rPr>
              <w:rFonts w:asciiTheme="minorEastAsia" w:eastAsiaTheme="minorEastAsia" w:hAnsiTheme="minorEastAsia"/>
              <w:sz w:val="24"/>
            </w:rPr>
            <w:id w:val="-341471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25" w:type="dxa"/>
                <w:vAlign w:val="center"/>
              </w:tcPr>
              <w:p w14:paraId="3C33D5CF" w14:textId="347EFB19" w:rsidR="00B30765" w:rsidRPr="00A44004" w:rsidRDefault="00B30765" w:rsidP="00B307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EastAsia" w:eastAsiaTheme="minorEastAsia" w:hAnsiTheme="minorEastAsia"/>
                    <w:b/>
                    <w:i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4956" w:type="dxa"/>
            <w:gridSpan w:val="3"/>
            <w:vAlign w:val="center"/>
          </w:tcPr>
          <w:p w14:paraId="2B9E3879" w14:textId="1476F1CC" w:rsidR="00B30765" w:rsidRPr="00D206F9" w:rsidRDefault="00626F6C" w:rsidP="00F3733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提案P</w:t>
            </w:r>
            <w:r>
              <w:rPr>
                <w:rFonts w:asciiTheme="minorEastAsia" w:eastAsiaTheme="minorEastAsia" w:hAnsiTheme="minorEastAsia"/>
                <w:sz w:val="24"/>
              </w:rPr>
              <w:t>PT</w:t>
            </w:r>
          </w:p>
        </w:tc>
      </w:tr>
      <w:tr w:rsidR="00B30765" w14:paraId="2E88CCB9" w14:textId="77777777" w:rsidTr="005C67F1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vAlign w:val="center"/>
          </w:tcPr>
          <w:p w14:paraId="0AD9B15B" w14:textId="61A3C1A5" w:rsidR="00B30765" w:rsidRPr="00A747E3" w:rsidRDefault="00B30765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随访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记录</w:t>
            </w:r>
          </w:p>
        </w:tc>
        <w:tc>
          <w:tcPr>
            <w:tcW w:w="1526" w:type="dxa"/>
            <w:vAlign w:val="center"/>
          </w:tcPr>
          <w:p w14:paraId="5D4CDC1D" w14:textId="20E03271" w:rsidR="00B30765" w:rsidRPr="00A44004" w:rsidRDefault="00B30765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i/>
                <w:sz w:val="24"/>
              </w:rPr>
              <w:t>背景描述</w:t>
            </w:r>
          </w:p>
        </w:tc>
        <w:tc>
          <w:tcPr>
            <w:tcW w:w="8391" w:type="dxa"/>
            <w:gridSpan w:val="5"/>
            <w:vAlign w:val="center"/>
          </w:tcPr>
          <w:p w14:paraId="51225E4F" w14:textId="77777777" w:rsidR="00B30765" w:rsidRPr="00A747E3" w:rsidRDefault="00B30765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30765" w14:paraId="4E5E41CF" w14:textId="77777777" w:rsidTr="008B1FD7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14:paraId="4052134D" w14:textId="77777777" w:rsidR="00B30765" w:rsidRDefault="00B30765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26" w:type="dxa"/>
            <w:vAlign w:val="center"/>
          </w:tcPr>
          <w:p w14:paraId="316F9EF7" w14:textId="77777777" w:rsidR="00B30765" w:rsidRDefault="00B30765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/>
                <w:b/>
                <w:i/>
                <w:sz w:val="24"/>
              </w:rPr>
              <w:t>需求描述</w:t>
            </w:r>
          </w:p>
          <w:p w14:paraId="3F691F2F" w14:textId="4BC0AF36" w:rsidR="00626F6C" w:rsidRPr="00A44004" w:rsidRDefault="00626F6C" w:rsidP="00A4400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（</w:t>
            </w:r>
            <w:r>
              <w:rPr>
                <w:rFonts w:asciiTheme="minorEastAsia" w:eastAsiaTheme="minorEastAsia" w:hAnsiTheme="minorEastAsia"/>
                <w:b/>
                <w:i/>
                <w:sz w:val="24"/>
              </w:rPr>
              <w:t>陪访</w:t>
            </w:r>
            <w:r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前）</w:t>
            </w:r>
          </w:p>
        </w:tc>
        <w:tc>
          <w:tcPr>
            <w:tcW w:w="8391" w:type="dxa"/>
            <w:gridSpan w:val="5"/>
            <w:vAlign w:val="center"/>
          </w:tcPr>
          <w:p w14:paraId="06643BFE" w14:textId="77777777" w:rsidR="00B30765" w:rsidRPr="00A747E3" w:rsidRDefault="00B30765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443B" w14:paraId="2BD07939" w14:textId="77777777" w:rsidTr="005F443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6" w:type="dxa"/>
            <w:gridSpan w:val="7"/>
            <w:vAlign w:val="center"/>
          </w:tcPr>
          <w:p w14:paraId="5C47067B" w14:textId="066C72A1" w:rsidR="005F443B" w:rsidRPr="00A747E3" w:rsidRDefault="003F78B3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i/>
                <w:color w:val="000000" w:themeColor="text1"/>
                <w:sz w:val="20"/>
              </w:rPr>
              <w:t>以下内容</w:t>
            </w:r>
            <w:r w:rsidR="005F443B" w:rsidRPr="0085665B">
              <w:rPr>
                <w:i/>
                <w:color w:val="000000" w:themeColor="text1"/>
                <w:sz w:val="20"/>
              </w:rPr>
              <w:t>销售陪访</w:t>
            </w:r>
            <w:r w:rsidR="005F443B" w:rsidRPr="00043062">
              <w:rPr>
                <w:i/>
                <w:color w:val="000000" w:themeColor="text1"/>
              </w:rPr>
              <w:t>后</w:t>
            </w:r>
            <w:r w:rsidR="005F443B" w:rsidRPr="0085665B">
              <w:rPr>
                <w:i/>
                <w:color w:val="000000" w:themeColor="text1"/>
                <w:sz w:val="20"/>
              </w:rPr>
              <w:t>填写：</w:t>
            </w:r>
          </w:p>
        </w:tc>
      </w:tr>
      <w:tr w:rsidR="00626F6C" w14:paraId="0DF7E4DE" w14:textId="77777777" w:rsidTr="00E36C1A">
        <w:trPr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vAlign w:val="center"/>
          </w:tcPr>
          <w:p w14:paraId="67B77035" w14:textId="1C1F384B" w:rsidR="00626F6C" w:rsidRDefault="00DF673F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销售</w:t>
            </w:r>
            <w:r w:rsidRPr="00626F6C">
              <w:rPr>
                <w:rFonts w:asciiTheme="minorEastAsia" w:eastAsiaTheme="minorEastAsia" w:hAnsiTheme="minorEastAsia"/>
                <w:color w:val="FF0000"/>
                <w:sz w:val="24"/>
              </w:rPr>
              <w:t>陪访</w:t>
            </w:r>
            <w:r w:rsidRPr="00626F6C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后</w:t>
            </w:r>
            <w:r w:rsidRPr="00626F6C">
              <w:rPr>
                <w:rFonts w:asciiTheme="minorEastAsia" w:eastAsiaTheme="minorEastAsia" w:hAnsiTheme="minorEastAsia"/>
                <w:color w:val="FF0000"/>
                <w:sz w:val="24"/>
              </w:rPr>
              <w:t>填写</w:t>
            </w:r>
          </w:p>
        </w:tc>
        <w:tc>
          <w:tcPr>
            <w:tcW w:w="1526" w:type="dxa"/>
            <w:vAlign w:val="center"/>
          </w:tcPr>
          <w:p w14:paraId="47E7BD6C" w14:textId="77777777" w:rsidR="00626F6C" w:rsidRDefault="00626F6C" w:rsidP="00626F6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/>
                <w:b/>
                <w:i/>
                <w:sz w:val="24"/>
              </w:rPr>
              <w:t>需求描述</w:t>
            </w:r>
          </w:p>
          <w:p w14:paraId="035885F6" w14:textId="11023BDA" w:rsidR="00626F6C" w:rsidRPr="00626F6C" w:rsidRDefault="00626F6C" w:rsidP="00626F6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8391" w:type="dxa"/>
            <w:gridSpan w:val="5"/>
            <w:vAlign w:val="center"/>
          </w:tcPr>
          <w:p w14:paraId="7617E6A3" w14:textId="77777777" w:rsidR="00626F6C" w:rsidRPr="00A747E3" w:rsidRDefault="00626F6C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30765" w14:paraId="10E13F77" w14:textId="77777777" w:rsidTr="00E36C1A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14:paraId="1D28FE64" w14:textId="77777777" w:rsidR="00B30765" w:rsidRDefault="00B30765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26" w:type="dxa"/>
            <w:vAlign w:val="center"/>
          </w:tcPr>
          <w:p w14:paraId="48B3FAD3" w14:textId="0ED1A7CE" w:rsidR="00626F6C" w:rsidRPr="00A44004" w:rsidRDefault="00B30765" w:rsidP="00DF673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i/>
                <w:sz w:val="24"/>
              </w:rPr>
            </w:pPr>
            <w:r w:rsidRPr="00A44004">
              <w:rPr>
                <w:rFonts w:asciiTheme="minorEastAsia" w:eastAsiaTheme="minorEastAsia" w:hAnsiTheme="minorEastAsia"/>
                <w:b/>
                <w:i/>
                <w:sz w:val="24"/>
              </w:rPr>
              <w:t>后续计划</w:t>
            </w:r>
          </w:p>
        </w:tc>
        <w:tc>
          <w:tcPr>
            <w:tcW w:w="8391" w:type="dxa"/>
            <w:gridSpan w:val="5"/>
            <w:vAlign w:val="center"/>
          </w:tcPr>
          <w:p w14:paraId="3BAA573B" w14:textId="77777777" w:rsidR="00B30765" w:rsidRPr="00D206F9" w:rsidRDefault="00B30765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sz w:val="24"/>
              </w:rPr>
            </w:pPr>
          </w:p>
        </w:tc>
      </w:tr>
      <w:tr w:rsidR="00E42604" w14:paraId="51D287B7" w14:textId="77777777" w:rsidTr="00E36C1A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vAlign w:val="center"/>
          </w:tcPr>
          <w:p w14:paraId="3D6DEF1B" w14:textId="77777777" w:rsidR="00E42604" w:rsidRDefault="00DF673F" w:rsidP="00A747E3">
            <w:pPr>
              <w:widowControl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销售</w:t>
            </w:r>
            <w:r w:rsidR="00E42604" w:rsidRPr="00626F6C">
              <w:rPr>
                <w:rFonts w:asciiTheme="minorEastAsia" w:eastAsiaTheme="minorEastAsia" w:hAnsiTheme="minorEastAsia"/>
                <w:color w:val="FF0000"/>
                <w:sz w:val="24"/>
              </w:rPr>
              <w:t>陪访</w:t>
            </w:r>
            <w:r w:rsidR="00E42604" w:rsidRPr="00626F6C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后</w:t>
            </w:r>
            <w:r w:rsidR="00E42604" w:rsidRPr="00626F6C">
              <w:rPr>
                <w:rFonts w:asciiTheme="minorEastAsia" w:eastAsiaTheme="minorEastAsia" w:hAnsiTheme="minorEastAsia"/>
                <w:color w:val="FF0000"/>
                <w:sz w:val="24"/>
              </w:rPr>
              <w:t>填写</w:t>
            </w:r>
          </w:p>
          <w:p w14:paraId="25B1C502" w14:textId="77777777" w:rsidR="00DF673F" w:rsidRDefault="00DF673F" w:rsidP="00A747E3">
            <w:pPr>
              <w:widowControl/>
              <w:rPr>
                <w:rFonts w:asciiTheme="minorEastAsia" w:eastAsiaTheme="minorEastAsia" w:hAnsiTheme="minorEastAsia" w:hint="eastAsia"/>
                <w:color w:val="FF0000"/>
                <w:sz w:val="24"/>
              </w:rPr>
            </w:pPr>
          </w:p>
          <w:p w14:paraId="264B943D" w14:textId="2FDFA210" w:rsidR="00DF673F" w:rsidRDefault="00DF673F" w:rsidP="00A747E3">
            <w:pPr>
              <w:widowControl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对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售前</w:t>
            </w:r>
            <w:r>
              <w:rPr>
                <w:rFonts w:asciiTheme="minorEastAsia" w:eastAsiaTheme="minorEastAsia" w:hAnsiTheme="minorEastAsia"/>
                <w:sz w:val="24"/>
              </w:rPr>
              <w:t>人员的陪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访</w:t>
            </w:r>
            <w:r>
              <w:rPr>
                <w:rFonts w:asciiTheme="minorEastAsia" w:eastAsiaTheme="minorEastAsia" w:hAnsiTheme="minorEastAsia"/>
                <w:sz w:val="24"/>
              </w:rPr>
              <w:t>点评</w:t>
            </w:r>
          </w:p>
        </w:tc>
        <w:tc>
          <w:tcPr>
            <w:tcW w:w="1526" w:type="dxa"/>
            <w:vAlign w:val="center"/>
          </w:tcPr>
          <w:p w14:paraId="3C829F28" w14:textId="4C18383D" w:rsidR="00E42604" w:rsidRPr="00903EFE" w:rsidRDefault="00E42604" w:rsidP="00903EF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i/>
                <w:sz w:val="24"/>
              </w:rPr>
            </w:pPr>
            <w:r w:rsidRPr="00903EFE"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打</w:t>
            </w:r>
            <w:r w:rsidRPr="00903EFE">
              <w:rPr>
                <w:rFonts w:asciiTheme="minorEastAsia" w:eastAsiaTheme="minorEastAsia" w:hAnsiTheme="minorEastAsia"/>
                <w:b/>
                <w:i/>
                <w:sz w:val="24"/>
              </w:rPr>
              <w:t>分</w:t>
            </w:r>
          </w:p>
        </w:tc>
        <w:tc>
          <w:tcPr>
            <w:tcW w:w="8391" w:type="dxa"/>
            <w:gridSpan w:val="5"/>
            <w:vAlign w:val="center"/>
          </w:tcPr>
          <w:p w14:paraId="7A20A7CE" w14:textId="77995A2A" w:rsidR="00E42604" w:rsidRPr="00D206F9" w:rsidRDefault="00E42604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B050"/>
                <w:sz w:val="24"/>
              </w:rPr>
            </w:pPr>
            <w:r>
              <w:rPr>
                <w:rFonts w:asciiTheme="minorEastAsia" w:eastAsiaTheme="minorEastAsia" w:hAnsiTheme="minorEastAsia"/>
                <w:color w:val="00B050"/>
                <w:sz w:val="24"/>
              </w:rPr>
              <w:t>（满分10</w:t>
            </w:r>
            <w:r>
              <w:rPr>
                <w:rFonts w:asciiTheme="minorEastAsia" w:eastAsiaTheme="minorEastAsia" w:hAnsiTheme="minorEastAsia" w:hint="eastAsia"/>
                <w:color w:val="00B050"/>
                <w:sz w:val="24"/>
              </w:rPr>
              <w:t>分</w:t>
            </w:r>
            <w:r>
              <w:rPr>
                <w:rFonts w:asciiTheme="minorEastAsia" w:eastAsiaTheme="minorEastAsia" w:hAnsiTheme="minorEastAsia"/>
                <w:color w:val="00B050"/>
                <w:sz w:val="24"/>
              </w:rPr>
              <w:t>）</w:t>
            </w:r>
          </w:p>
        </w:tc>
      </w:tr>
      <w:tr w:rsidR="00E42604" w14:paraId="1DAB7734" w14:textId="77777777" w:rsidTr="005C67F1">
        <w:trPr>
          <w:trHeight w:val="2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14:paraId="416DA1EC" w14:textId="77777777" w:rsidR="00E42604" w:rsidRDefault="00E42604" w:rsidP="00A747E3">
            <w:pPr>
              <w:widowControl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26" w:type="dxa"/>
            <w:vAlign w:val="center"/>
          </w:tcPr>
          <w:p w14:paraId="25E9BA1F" w14:textId="58326A14" w:rsidR="00E42604" w:rsidRPr="00903EFE" w:rsidRDefault="00E42604" w:rsidP="00903EF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i/>
                <w:sz w:val="24"/>
              </w:rPr>
            </w:pPr>
            <w:r w:rsidRPr="00903EFE">
              <w:rPr>
                <w:rFonts w:asciiTheme="minorEastAsia" w:eastAsiaTheme="minorEastAsia" w:hAnsiTheme="minorEastAsia" w:hint="eastAsia"/>
                <w:b/>
                <w:i/>
                <w:sz w:val="24"/>
              </w:rPr>
              <w:t>评</w:t>
            </w:r>
            <w:r w:rsidRPr="00903EFE">
              <w:rPr>
                <w:rFonts w:asciiTheme="minorEastAsia" w:eastAsiaTheme="minorEastAsia" w:hAnsiTheme="minorEastAsia"/>
                <w:b/>
                <w:i/>
                <w:sz w:val="24"/>
              </w:rPr>
              <w:t>价</w:t>
            </w:r>
          </w:p>
        </w:tc>
        <w:tc>
          <w:tcPr>
            <w:tcW w:w="8391" w:type="dxa"/>
            <w:gridSpan w:val="5"/>
            <w:vAlign w:val="center"/>
          </w:tcPr>
          <w:p w14:paraId="1295F382" w14:textId="11BDB965" w:rsidR="00E42604" w:rsidRPr="00E42604" w:rsidRDefault="00E42604" w:rsidP="00A747E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/>
                <w:color w:val="00B050"/>
                <w:sz w:val="24"/>
              </w:rPr>
            </w:pPr>
            <w:r w:rsidRPr="00E42604">
              <w:rPr>
                <w:rFonts w:asciiTheme="minorEastAsia" w:eastAsiaTheme="minorEastAsia" w:hAnsiTheme="minorEastAsia"/>
                <w:i/>
                <w:color w:val="00B050"/>
                <w:sz w:val="24"/>
              </w:rPr>
              <w:t>（</w:t>
            </w:r>
            <w:r w:rsidRPr="00E42604">
              <w:rPr>
                <w:rFonts w:asciiTheme="minorEastAsia" w:eastAsiaTheme="minorEastAsia" w:hAnsiTheme="minorEastAsia"/>
                <w:i/>
                <w:sz w:val="24"/>
              </w:rPr>
              <w:t>需</w:t>
            </w:r>
            <w:r w:rsidRPr="00E42604">
              <w:rPr>
                <w:rFonts w:asciiTheme="minorEastAsia" w:eastAsiaTheme="minorEastAsia" w:hAnsiTheme="minorEastAsia" w:hint="eastAsia"/>
                <w:i/>
                <w:sz w:val="24"/>
              </w:rPr>
              <w:t>真实</w:t>
            </w:r>
            <w:r w:rsidRPr="00E42604">
              <w:rPr>
                <w:rFonts w:asciiTheme="minorEastAsia" w:eastAsiaTheme="minorEastAsia" w:hAnsiTheme="minorEastAsia"/>
                <w:i/>
                <w:sz w:val="24"/>
              </w:rPr>
              <w:t>、</w:t>
            </w:r>
            <w:r w:rsidRPr="00E42604">
              <w:rPr>
                <w:rFonts w:asciiTheme="minorEastAsia" w:eastAsiaTheme="minorEastAsia" w:hAnsiTheme="minorEastAsia" w:hint="eastAsia"/>
                <w:i/>
                <w:sz w:val="24"/>
              </w:rPr>
              <w:t>客观反馈售前技术的陪访情况，包括需要提升或待加强的内容</w:t>
            </w:r>
            <w:r w:rsidRPr="00E42604">
              <w:rPr>
                <w:rFonts w:asciiTheme="minorEastAsia" w:eastAsiaTheme="minorEastAsia" w:hAnsiTheme="minorEastAsia"/>
                <w:i/>
                <w:sz w:val="24"/>
              </w:rPr>
              <w:t>等</w:t>
            </w:r>
            <w:r w:rsidRPr="00E42604">
              <w:rPr>
                <w:rFonts w:asciiTheme="minorEastAsia" w:eastAsiaTheme="minorEastAsia" w:hAnsiTheme="minorEastAsia"/>
                <w:i/>
                <w:color w:val="00B050"/>
                <w:sz w:val="24"/>
              </w:rPr>
              <w:t>）</w:t>
            </w:r>
          </w:p>
        </w:tc>
      </w:tr>
    </w:tbl>
    <w:p w14:paraId="62F2EBC9" w14:textId="2DBBEC9A" w:rsidR="0018388B" w:rsidRPr="00046C3A" w:rsidRDefault="0018388B" w:rsidP="00046C3A">
      <w:pPr>
        <w:widowControl/>
        <w:jc w:val="left"/>
        <w:rPr>
          <w:sz w:val="24"/>
          <w:lang w:val="zh-CN"/>
        </w:rPr>
      </w:pPr>
      <w:bookmarkStart w:id="0" w:name="_GoBack"/>
    </w:p>
    <w:bookmarkEnd w:id="0"/>
    <w:sectPr w:rsidR="0018388B" w:rsidRPr="00046C3A" w:rsidSect="00851D72">
      <w:headerReference w:type="default" r:id="rId9"/>
      <w:footerReference w:type="default" r:id="rId10"/>
      <w:pgSz w:w="11906" w:h="16838"/>
      <w:pgMar w:top="720" w:right="720" w:bottom="720" w:left="720" w:header="340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EB1D7" w14:textId="77777777" w:rsidR="001E6456" w:rsidRDefault="001E6456">
      <w:r>
        <w:separator/>
      </w:r>
    </w:p>
  </w:endnote>
  <w:endnote w:type="continuationSeparator" w:id="0">
    <w:p w14:paraId="4A51136C" w14:textId="77777777" w:rsidR="001E6456" w:rsidRDefault="001E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ntique Olive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新宋体">
    <w:charset w:val="86"/>
    <w:family w:val="modern"/>
    <w:pitch w:val="fixed"/>
    <w:sig w:usb0="00000283" w:usb1="288F0000" w:usb2="00000016" w:usb3="00000000" w:csb0="00040001" w:csb1="00000000"/>
  </w:font>
  <w:font w:name="Sim Hei+ 2">
    <w:altName w:val="宋体"/>
    <w:charset w:val="86"/>
    <w:family w:val="swiss"/>
    <w:pitch w:val="default"/>
    <w:sig w:usb0="00000000" w:usb1="00000000" w:usb2="00000010" w:usb3="00000000" w:csb0="00040000" w:csb1="00000000"/>
  </w:font>
  <w:font w:name="长城仿宋">
    <w:altName w:val="宋体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B5614" w14:textId="77777777" w:rsidR="00700220" w:rsidRDefault="00700220">
    <w:pPr>
      <w:pStyle w:val="aff6"/>
    </w:pPr>
    <w:r>
      <w:rPr>
        <w:rFonts w:hint="eastAsia"/>
      </w:rPr>
      <w:t>版权所有</w:t>
    </w:r>
    <w:r>
      <w:rPr>
        <w:rFonts w:hint="eastAsia"/>
      </w:rPr>
      <w:t>©</w:t>
    </w:r>
    <w:r>
      <w:rPr>
        <w:rFonts w:hint="eastAsia"/>
      </w:rPr>
      <w:t>北京微网通联股份有限公司</w:t>
    </w:r>
    <w:r>
      <w:ptab w:relativeTo="margin" w:alignment="center" w:leader="none"/>
    </w:r>
    <w:r>
      <w:rPr>
        <w:rFonts w:hint="eastAsia"/>
      </w:rPr>
      <w:t>-</w:t>
    </w:r>
    <w:r>
      <w:fldChar w:fldCharType="begin"/>
    </w:r>
    <w:r>
      <w:instrText>PAGE   \* MERGEFORMAT</w:instrText>
    </w:r>
    <w:r>
      <w:fldChar w:fldCharType="separate"/>
    </w:r>
    <w:r w:rsidR="005C67F1">
      <w:rPr>
        <w:noProof/>
      </w:rPr>
      <w:t>1</w:t>
    </w:r>
    <w:r>
      <w:fldChar w:fldCharType="end"/>
    </w:r>
    <w:r>
      <w:rPr>
        <w:rFonts w:hint="eastAsia"/>
      </w:rPr>
      <w:t>-</w:t>
    </w:r>
    <w:r>
      <w:ptab w:relativeTo="margin" w:alignment="right" w:leader="none"/>
    </w:r>
    <w:r>
      <w:rPr>
        <w:rFonts w:hint="eastAsia"/>
      </w:rPr>
      <w:t>-</w:t>
    </w:r>
    <w:r>
      <w:rPr>
        <w:rFonts w:hint="eastAsia"/>
      </w:rPr>
      <w:t>保密文件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F2073" w14:textId="77777777" w:rsidR="001E6456" w:rsidRDefault="001E6456">
      <w:r>
        <w:separator/>
      </w:r>
    </w:p>
  </w:footnote>
  <w:footnote w:type="continuationSeparator" w:id="0">
    <w:p w14:paraId="43F3FFA4" w14:textId="77777777" w:rsidR="001E6456" w:rsidRDefault="001E64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5CB7C" w14:textId="5E8B8D56" w:rsidR="0019337E" w:rsidRDefault="0019337E" w:rsidP="0019337E">
    <w:pPr>
      <w:pStyle w:val="aff8"/>
      <w:tabs>
        <w:tab w:val="clear" w:pos="4153"/>
        <w:tab w:val="clear" w:pos="8306"/>
        <w:tab w:val="center" w:pos="4513"/>
        <w:tab w:val="right" w:pos="9026"/>
      </w:tabs>
      <w:wordWrap w:val="0"/>
      <w:spacing w:beforeLines="200" w:before="480"/>
      <w:jc w:val="right"/>
      <w:rPr>
        <w:lang w:val="en-US"/>
      </w:rPr>
    </w:pPr>
    <w:r>
      <w:rPr>
        <w:rFonts w:ascii="Verdana" w:hAnsi="Verdana" w:cs="宋体"/>
        <w:noProof/>
        <w:color w:val="5E423A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2E6C23FF" wp14:editId="05ADC036">
          <wp:simplePos x="0" y="0"/>
          <wp:positionH relativeFrom="column">
            <wp:posOffset>21264</wp:posOffset>
          </wp:positionH>
          <wp:positionV relativeFrom="paragraph">
            <wp:posOffset>173045</wp:posOffset>
          </wp:positionV>
          <wp:extent cx="1241579" cy="290328"/>
          <wp:effectExtent l="0" t="0" r="0" b="0"/>
          <wp:wrapNone/>
          <wp:docPr id="3" name="图片 3" descr="QQ图片20180928161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QQ图片2018092816172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70" b="19110"/>
                  <a:stretch>
                    <a:fillRect/>
                  </a:stretch>
                </pic:blipFill>
                <pic:spPr bwMode="auto">
                  <a:xfrm>
                    <a:off x="0" y="0"/>
                    <a:ext cx="1297755" cy="303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</w:t>
    </w:r>
    <w:r>
      <w:t xml:space="preserve">                                                         </w:t>
    </w:r>
    <w:r>
      <w:rPr>
        <w:rFonts w:hint="eastAsia"/>
      </w:rPr>
      <w:t>北京微网通联股份有限公司</w:t>
    </w:r>
    <w:r w:rsidR="00851D72">
      <w:t>-</w:t>
    </w:r>
    <w:r w:rsidR="00851D72">
      <w:rPr>
        <w:rFonts w:hint="eastAsia"/>
      </w:rPr>
      <w:t>售前</w:t>
    </w:r>
    <w:r w:rsidR="00851D72">
      <w:t>陪访</w:t>
    </w:r>
    <w:r w:rsidR="00851D72">
      <w:rPr>
        <w:rFonts w:hint="eastAsia"/>
      </w:rPr>
      <w:t>记录</w:t>
    </w:r>
  </w:p>
  <w:p w14:paraId="002AEF00" w14:textId="77777777" w:rsidR="0019337E" w:rsidRDefault="0019337E">
    <w:pPr>
      <w:pStyle w:val="aff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88040C6"/>
    <w:multiLevelType w:val="multilevel"/>
    <w:tmpl w:val="088040C6"/>
    <w:lvl w:ilvl="0">
      <w:start w:val="1"/>
      <w:numFmt w:val="bullet"/>
      <w:pStyle w:val="BulletTitle"/>
      <w:lvlText w:val="♦"/>
      <w:lvlJc w:val="left"/>
      <w:pPr>
        <w:tabs>
          <w:tab w:val="left" w:pos="840"/>
        </w:tabs>
        <w:ind w:left="820" w:hanging="340"/>
      </w:pPr>
      <w:rPr>
        <w:rFonts w:ascii="Arial Narrow" w:eastAsia="宋体" w:hAnsi="Arial Narrow" w:hint="default"/>
        <w:b w:val="0"/>
        <w:i w:val="0"/>
        <w:color w:val="000000"/>
        <w:spacing w:val="-20"/>
        <w:sz w:val="24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>
    <w:nsid w:val="0D5E792F"/>
    <w:multiLevelType w:val="multilevel"/>
    <w:tmpl w:val="0D5E792F"/>
    <w:lvl w:ilvl="0">
      <w:start w:val="1"/>
      <w:numFmt w:val="decimal"/>
      <w:pStyle w:val="20"/>
      <w:suff w:val="space"/>
      <w:lvlText w:val="第%1章 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pStyle w:val="21"/>
      <w:isLgl/>
      <w:suff w:val="space"/>
      <w:lvlText w:val="%1.%2 "/>
      <w:lvlJc w:val="left"/>
      <w:pPr>
        <w:ind w:left="851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tabs>
          <w:tab w:val="left" w:pos="864"/>
        </w:tabs>
        <w:ind w:left="567" w:hanging="567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0FD45FE8"/>
    <w:multiLevelType w:val="multilevel"/>
    <w:tmpl w:val="0FD45FE8"/>
    <w:lvl w:ilvl="0">
      <w:start w:val="1"/>
      <w:numFmt w:val="decimal"/>
      <w:pStyle w:val="a0"/>
      <w:lvlText w:val="%1."/>
      <w:lvlJc w:val="left"/>
      <w:pPr>
        <w:tabs>
          <w:tab w:val="left" w:pos="704"/>
        </w:tabs>
        <w:ind w:left="704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5">
    <w:nsid w:val="38BA6496"/>
    <w:multiLevelType w:val="multilevel"/>
    <w:tmpl w:val="38BA6496"/>
    <w:lvl w:ilvl="0">
      <w:start w:val="1"/>
      <w:numFmt w:val="decimal"/>
      <w:pStyle w:val="a1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6">
    <w:nsid w:val="43DF1124"/>
    <w:multiLevelType w:val="singleLevel"/>
    <w:tmpl w:val="43DF1124"/>
    <w:lvl w:ilvl="0">
      <w:start w:val="1"/>
      <w:numFmt w:val="bullet"/>
      <w:pStyle w:val="a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5BA760D0"/>
    <w:multiLevelType w:val="multilevel"/>
    <w:tmpl w:val="5BA760D0"/>
    <w:lvl w:ilvl="0">
      <w:start w:val="1"/>
      <w:numFmt w:val="chineseCountingThousand"/>
      <w:pStyle w:val="LRP-1"/>
      <w:lvlText w:val="第%1章 "/>
      <w:lvlJc w:val="center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08"/>
        </w:tabs>
        <w:ind w:left="19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052"/>
        </w:tabs>
        <w:ind w:left="20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96"/>
        </w:tabs>
        <w:ind w:left="21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40"/>
        </w:tabs>
        <w:ind w:left="23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84"/>
        </w:tabs>
        <w:ind w:left="2484" w:hanging="1584"/>
      </w:pPr>
      <w:rPr>
        <w:rFonts w:hint="eastAsia"/>
      </w:rPr>
    </w:lvl>
  </w:abstractNum>
  <w:abstractNum w:abstractNumId="8">
    <w:nsid w:val="67295687"/>
    <w:multiLevelType w:val="multilevel"/>
    <w:tmpl w:val="67295687"/>
    <w:lvl w:ilvl="0">
      <w:start w:val="1"/>
      <w:numFmt w:val="decimal"/>
      <w:pStyle w:val="a3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9">
    <w:nsid w:val="7A473FDF"/>
    <w:multiLevelType w:val="multilevel"/>
    <w:tmpl w:val="7A473FDF"/>
    <w:lvl w:ilvl="0">
      <w:start w:val="1"/>
      <w:numFmt w:val="decimal"/>
      <w:lvlText w:val=" %1"/>
      <w:lvlJc w:val="left"/>
      <w:pPr>
        <w:tabs>
          <w:tab w:val="left" w:pos="907"/>
        </w:tabs>
        <w:ind w:left="1191" w:hanging="964"/>
      </w:pPr>
      <w:rPr>
        <w:rFonts w:ascii="Tahoma" w:hAnsi="Tahoma" w:hint="default"/>
        <w:b/>
        <w:i w:val="0"/>
        <w:spacing w:val="40"/>
        <w:sz w:val="21"/>
        <w:szCs w:val="21"/>
      </w:rPr>
    </w:lvl>
    <w:lvl w:ilvl="1">
      <w:start w:val="1"/>
      <w:numFmt w:val="decimal"/>
      <w:pStyle w:val="a4"/>
      <w:lvlText w:val="%1.%2"/>
      <w:lvlJc w:val="left"/>
      <w:pPr>
        <w:tabs>
          <w:tab w:val="left" w:pos="930"/>
        </w:tabs>
        <w:ind w:left="420" w:firstLine="0"/>
      </w:pPr>
      <w:rPr>
        <w:rFonts w:ascii="Tahoma" w:hAnsi="Tahoma" w:hint="default"/>
        <w:b w:val="0"/>
        <w:i w:val="0"/>
        <w:sz w:val="21"/>
        <w:szCs w:val="21"/>
      </w:rPr>
    </w:lvl>
    <w:lvl w:ilvl="2">
      <w:start w:val="1"/>
      <w:numFmt w:val="decimal"/>
      <w:pStyle w:val="a5"/>
      <w:lvlText w:val="%1.%2.%3"/>
      <w:lvlJc w:val="left"/>
      <w:pPr>
        <w:tabs>
          <w:tab w:val="left" w:pos="1894"/>
        </w:tabs>
        <w:ind w:left="1497" w:hanging="57"/>
      </w:pPr>
      <w:rPr>
        <w:rFonts w:ascii="Tahoma" w:hAnsi="Tahoma" w:hint="default"/>
        <w:b w:val="0"/>
        <w:i w:val="0"/>
        <w:sz w:val="21"/>
        <w:szCs w:val="21"/>
        <w:lang w:eastAsia="zh-CN"/>
      </w:rPr>
    </w:lvl>
    <w:lvl w:ilvl="3">
      <w:start w:val="1"/>
      <w:numFmt w:val="decimal"/>
      <w:pStyle w:val="a6"/>
      <w:lvlText w:val="%1.%2.%3.%4"/>
      <w:lvlJc w:val="left"/>
      <w:pPr>
        <w:tabs>
          <w:tab w:val="left" w:pos="851"/>
        </w:tabs>
        <w:ind w:left="680" w:hanging="113"/>
      </w:pPr>
      <w:rPr>
        <w:rFonts w:ascii="Tahoma" w:hAnsi="Tahoma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2260"/>
        </w:tabs>
        <w:ind w:left="226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404"/>
        </w:tabs>
        <w:ind w:left="240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548"/>
        </w:tabs>
        <w:ind w:left="254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692"/>
        </w:tabs>
        <w:ind w:left="269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836"/>
        </w:tabs>
        <w:ind w:left="2836" w:hanging="1584"/>
      </w:pPr>
      <w:rPr>
        <w:rFonts w:hint="eastAsia"/>
      </w:rPr>
    </w:lvl>
  </w:abstractNum>
  <w:abstractNum w:abstractNumId="10">
    <w:nsid w:val="7D8813A8"/>
    <w:multiLevelType w:val="multilevel"/>
    <w:tmpl w:val="7D8813A8"/>
    <w:lvl w:ilvl="0">
      <w:start w:val="1"/>
      <w:numFmt w:val="decimal"/>
      <w:pStyle w:val="1"/>
      <w:suff w:val="space"/>
      <w:lvlText w:val="第%1章 "/>
      <w:lvlJc w:val="left"/>
      <w:pPr>
        <w:ind w:left="0" w:firstLine="0"/>
      </w:pPr>
      <w:rPr>
        <w:rFonts w:hint="eastAsia"/>
        <w:b/>
        <w:sz w:val="44"/>
      </w:rPr>
    </w:lvl>
    <w:lvl w:ilvl="1">
      <w:start w:val="1"/>
      <w:numFmt w:val="decimal"/>
      <w:pStyle w:val="22"/>
      <w:isLgl/>
      <w:suff w:val="space"/>
      <w:lvlText w:val="%1.%2 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30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0"/>
      <w:isLgl/>
      <w:suff w:val="space"/>
      <w:lvlText w:val="%1.%2.%3.%4 "/>
      <w:lvlJc w:val="left"/>
      <w:pPr>
        <w:ind w:left="567" w:hanging="567"/>
      </w:pPr>
      <w:rPr>
        <w:rFonts w:ascii="Times New Roman" w:hAnsi="Times New Roman" w:cs="Times New Roman"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0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0"/>
      <w:suff w:val="space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proofState w:spelling="clean" w:grammar="clean"/>
  <w:attachedTemplate r:id="rId1"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51"/>
    <w:rsid w:val="00000650"/>
    <w:rsid w:val="00004F99"/>
    <w:rsid w:val="00007A27"/>
    <w:rsid w:val="00013A9C"/>
    <w:rsid w:val="000161C9"/>
    <w:rsid w:val="000206B9"/>
    <w:rsid w:val="00024E21"/>
    <w:rsid w:val="00035574"/>
    <w:rsid w:val="00037C2B"/>
    <w:rsid w:val="000403CA"/>
    <w:rsid w:val="00043062"/>
    <w:rsid w:val="0004513F"/>
    <w:rsid w:val="00045FD1"/>
    <w:rsid w:val="00046C3A"/>
    <w:rsid w:val="000515E2"/>
    <w:rsid w:val="000528CA"/>
    <w:rsid w:val="00053316"/>
    <w:rsid w:val="00056200"/>
    <w:rsid w:val="000635C6"/>
    <w:rsid w:val="0007208D"/>
    <w:rsid w:val="00075365"/>
    <w:rsid w:val="00082DBF"/>
    <w:rsid w:val="000840BD"/>
    <w:rsid w:val="000841CA"/>
    <w:rsid w:val="000867EB"/>
    <w:rsid w:val="00091241"/>
    <w:rsid w:val="00093997"/>
    <w:rsid w:val="00093E35"/>
    <w:rsid w:val="000950D8"/>
    <w:rsid w:val="000A4A92"/>
    <w:rsid w:val="000A568E"/>
    <w:rsid w:val="000B3932"/>
    <w:rsid w:val="000B42CF"/>
    <w:rsid w:val="000B5595"/>
    <w:rsid w:val="000C0B61"/>
    <w:rsid w:val="000C2603"/>
    <w:rsid w:val="000C2B58"/>
    <w:rsid w:val="000C2CDE"/>
    <w:rsid w:val="000C33CA"/>
    <w:rsid w:val="000C3EAA"/>
    <w:rsid w:val="000C459B"/>
    <w:rsid w:val="000C4CC1"/>
    <w:rsid w:val="000C55EF"/>
    <w:rsid w:val="000C5CA6"/>
    <w:rsid w:val="000D2868"/>
    <w:rsid w:val="000D2B42"/>
    <w:rsid w:val="000D446D"/>
    <w:rsid w:val="000D5CFE"/>
    <w:rsid w:val="000E0AA9"/>
    <w:rsid w:val="000F319F"/>
    <w:rsid w:val="000F4E0B"/>
    <w:rsid w:val="000F5335"/>
    <w:rsid w:val="000F6BD4"/>
    <w:rsid w:val="001011B3"/>
    <w:rsid w:val="00107CB7"/>
    <w:rsid w:val="00110278"/>
    <w:rsid w:val="001105BB"/>
    <w:rsid w:val="00110605"/>
    <w:rsid w:val="0011224E"/>
    <w:rsid w:val="001203C4"/>
    <w:rsid w:val="00121326"/>
    <w:rsid w:val="0012362A"/>
    <w:rsid w:val="001236BC"/>
    <w:rsid w:val="001270A7"/>
    <w:rsid w:val="001341FD"/>
    <w:rsid w:val="00137D0B"/>
    <w:rsid w:val="001432DA"/>
    <w:rsid w:val="00144ED2"/>
    <w:rsid w:val="0014683B"/>
    <w:rsid w:val="001478E2"/>
    <w:rsid w:val="00151668"/>
    <w:rsid w:val="00151D49"/>
    <w:rsid w:val="00153308"/>
    <w:rsid w:val="001626D1"/>
    <w:rsid w:val="00170094"/>
    <w:rsid w:val="00171886"/>
    <w:rsid w:val="00172A29"/>
    <w:rsid w:val="00174ED2"/>
    <w:rsid w:val="00182958"/>
    <w:rsid w:val="00182BF8"/>
    <w:rsid w:val="00182DA9"/>
    <w:rsid w:val="0018388B"/>
    <w:rsid w:val="001839EB"/>
    <w:rsid w:val="00184911"/>
    <w:rsid w:val="0018695D"/>
    <w:rsid w:val="001926ED"/>
    <w:rsid w:val="0019337E"/>
    <w:rsid w:val="00193725"/>
    <w:rsid w:val="00197C92"/>
    <w:rsid w:val="001A3C78"/>
    <w:rsid w:val="001A5205"/>
    <w:rsid w:val="001B118E"/>
    <w:rsid w:val="001B1652"/>
    <w:rsid w:val="001B2CFE"/>
    <w:rsid w:val="001B37D4"/>
    <w:rsid w:val="001B4D1E"/>
    <w:rsid w:val="001B5392"/>
    <w:rsid w:val="001B660D"/>
    <w:rsid w:val="001C28FC"/>
    <w:rsid w:val="001C2CB6"/>
    <w:rsid w:val="001C2DA5"/>
    <w:rsid w:val="001C31C1"/>
    <w:rsid w:val="001C512C"/>
    <w:rsid w:val="001D63B0"/>
    <w:rsid w:val="001E389F"/>
    <w:rsid w:val="001E6456"/>
    <w:rsid w:val="001F20BD"/>
    <w:rsid w:val="0020050B"/>
    <w:rsid w:val="002015DD"/>
    <w:rsid w:val="002029B5"/>
    <w:rsid w:val="00203F08"/>
    <w:rsid w:val="002040A6"/>
    <w:rsid w:val="00205DD5"/>
    <w:rsid w:val="00205F38"/>
    <w:rsid w:val="00213983"/>
    <w:rsid w:val="00213A78"/>
    <w:rsid w:val="0021576F"/>
    <w:rsid w:val="00226E10"/>
    <w:rsid w:val="00227535"/>
    <w:rsid w:val="00233186"/>
    <w:rsid w:val="002358B2"/>
    <w:rsid w:val="0023699C"/>
    <w:rsid w:val="00241C5C"/>
    <w:rsid w:val="00242825"/>
    <w:rsid w:val="00242FC7"/>
    <w:rsid w:val="0024301E"/>
    <w:rsid w:val="0024527E"/>
    <w:rsid w:val="00245FF3"/>
    <w:rsid w:val="002534DA"/>
    <w:rsid w:val="00254DF1"/>
    <w:rsid w:val="00257D83"/>
    <w:rsid w:val="00261A9B"/>
    <w:rsid w:val="0026791F"/>
    <w:rsid w:val="002727DF"/>
    <w:rsid w:val="00273881"/>
    <w:rsid w:val="00281322"/>
    <w:rsid w:val="00283835"/>
    <w:rsid w:val="0028554F"/>
    <w:rsid w:val="0029459E"/>
    <w:rsid w:val="002960FE"/>
    <w:rsid w:val="002A200F"/>
    <w:rsid w:val="002A33D0"/>
    <w:rsid w:val="002A4C4B"/>
    <w:rsid w:val="002A4C93"/>
    <w:rsid w:val="002A5949"/>
    <w:rsid w:val="002A6E97"/>
    <w:rsid w:val="002A6F17"/>
    <w:rsid w:val="002A73B9"/>
    <w:rsid w:val="002B0203"/>
    <w:rsid w:val="002B1C37"/>
    <w:rsid w:val="002B2B72"/>
    <w:rsid w:val="002B4BB0"/>
    <w:rsid w:val="002B5EBB"/>
    <w:rsid w:val="002B7C6D"/>
    <w:rsid w:val="002C61A1"/>
    <w:rsid w:val="002D5CFC"/>
    <w:rsid w:val="002D6D49"/>
    <w:rsid w:val="002E175A"/>
    <w:rsid w:val="002E1CA3"/>
    <w:rsid w:val="002E34C5"/>
    <w:rsid w:val="002E37D1"/>
    <w:rsid w:val="002E42BB"/>
    <w:rsid w:val="002F0385"/>
    <w:rsid w:val="002F394D"/>
    <w:rsid w:val="0030110A"/>
    <w:rsid w:val="0030475C"/>
    <w:rsid w:val="00304F70"/>
    <w:rsid w:val="00310A52"/>
    <w:rsid w:val="003153D2"/>
    <w:rsid w:val="003171A8"/>
    <w:rsid w:val="00317303"/>
    <w:rsid w:val="00322417"/>
    <w:rsid w:val="00323F6C"/>
    <w:rsid w:val="00324E51"/>
    <w:rsid w:val="00330F11"/>
    <w:rsid w:val="00333E88"/>
    <w:rsid w:val="00334F55"/>
    <w:rsid w:val="003528BA"/>
    <w:rsid w:val="00352913"/>
    <w:rsid w:val="00354951"/>
    <w:rsid w:val="003552C2"/>
    <w:rsid w:val="0035665D"/>
    <w:rsid w:val="00356F36"/>
    <w:rsid w:val="00372630"/>
    <w:rsid w:val="003730B5"/>
    <w:rsid w:val="00373B27"/>
    <w:rsid w:val="00383467"/>
    <w:rsid w:val="00386222"/>
    <w:rsid w:val="00387498"/>
    <w:rsid w:val="0039259A"/>
    <w:rsid w:val="003929FE"/>
    <w:rsid w:val="00393506"/>
    <w:rsid w:val="00397DD8"/>
    <w:rsid w:val="003A4981"/>
    <w:rsid w:val="003B1F6B"/>
    <w:rsid w:val="003B21B2"/>
    <w:rsid w:val="003B54DA"/>
    <w:rsid w:val="003B6283"/>
    <w:rsid w:val="003B6AD6"/>
    <w:rsid w:val="003C1129"/>
    <w:rsid w:val="003C5661"/>
    <w:rsid w:val="003C652A"/>
    <w:rsid w:val="003D262B"/>
    <w:rsid w:val="003D2E99"/>
    <w:rsid w:val="003D3944"/>
    <w:rsid w:val="003D42F4"/>
    <w:rsid w:val="003D616F"/>
    <w:rsid w:val="003D6C9A"/>
    <w:rsid w:val="003E1F1B"/>
    <w:rsid w:val="003E3247"/>
    <w:rsid w:val="003E5963"/>
    <w:rsid w:val="003E6193"/>
    <w:rsid w:val="003F00AB"/>
    <w:rsid w:val="003F4430"/>
    <w:rsid w:val="003F78B3"/>
    <w:rsid w:val="0040062E"/>
    <w:rsid w:val="004020FB"/>
    <w:rsid w:val="004044A7"/>
    <w:rsid w:val="00406B1F"/>
    <w:rsid w:val="00407301"/>
    <w:rsid w:val="00411474"/>
    <w:rsid w:val="0041352A"/>
    <w:rsid w:val="00416028"/>
    <w:rsid w:val="004257D9"/>
    <w:rsid w:val="004316AE"/>
    <w:rsid w:val="004324EE"/>
    <w:rsid w:val="00433A50"/>
    <w:rsid w:val="00441D24"/>
    <w:rsid w:val="00442235"/>
    <w:rsid w:val="00442965"/>
    <w:rsid w:val="00446447"/>
    <w:rsid w:val="004479DA"/>
    <w:rsid w:val="00454418"/>
    <w:rsid w:val="004566C1"/>
    <w:rsid w:val="00470305"/>
    <w:rsid w:val="0048372F"/>
    <w:rsid w:val="00485AD9"/>
    <w:rsid w:val="00490D0F"/>
    <w:rsid w:val="00493170"/>
    <w:rsid w:val="0049450B"/>
    <w:rsid w:val="004A63C9"/>
    <w:rsid w:val="004B5817"/>
    <w:rsid w:val="004C7C66"/>
    <w:rsid w:val="004F02A9"/>
    <w:rsid w:val="004F16CB"/>
    <w:rsid w:val="004F358E"/>
    <w:rsid w:val="004F38C9"/>
    <w:rsid w:val="0050045F"/>
    <w:rsid w:val="00503103"/>
    <w:rsid w:val="005043C7"/>
    <w:rsid w:val="00505589"/>
    <w:rsid w:val="00506B03"/>
    <w:rsid w:val="00506E73"/>
    <w:rsid w:val="0051192D"/>
    <w:rsid w:val="005119F8"/>
    <w:rsid w:val="00513144"/>
    <w:rsid w:val="00517AE4"/>
    <w:rsid w:val="0052166D"/>
    <w:rsid w:val="0052548E"/>
    <w:rsid w:val="00526C04"/>
    <w:rsid w:val="00535D69"/>
    <w:rsid w:val="00536147"/>
    <w:rsid w:val="00544276"/>
    <w:rsid w:val="005452AA"/>
    <w:rsid w:val="00545A56"/>
    <w:rsid w:val="005526AC"/>
    <w:rsid w:val="00555863"/>
    <w:rsid w:val="0056135F"/>
    <w:rsid w:val="0057340E"/>
    <w:rsid w:val="00583479"/>
    <w:rsid w:val="00584B81"/>
    <w:rsid w:val="00587080"/>
    <w:rsid w:val="00590F28"/>
    <w:rsid w:val="00592624"/>
    <w:rsid w:val="00593154"/>
    <w:rsid w:val="005A31C0"/>
    <w:rsid w:val="005A3E2F"/>
    <w:rsid w:val="005A4E6D"/>
    <w:rsid w:val="005B1A11"/>
    <w:rsid w:val="005B373B"/>
    <w:rsid w:val="005C1DC3"/>
    <w:rsid w:val="005C54A3"/>
    <w:rsid w:val="005C67F1"/>
    <w:rsid w:val="005C7F94"/>
    <w:rsid w:val="005D04E3"/>
    <w:rsid w:val="005D32F9"/>
    <w:rsid w:val="005F443B"/>
    <w:rsid w:val="005F6F32"/>
    <w:rsid w:val="00600A6B"/>
    <w:rsid w:val="00601D41"/>
    <w:rsid w:val="006025CD"/>
    <w:rsid w:val="006078A6"/>
    <w:rsid w:val="00610E62"/>
    <w:rsid w:val="00613E33"/>
    <w:rsid w:val="00615722"/>
    <w:rsid w:val="00623987"/>
    <w:rsid w:val="00624627"/>
    <w:rsid w:val="00626F6C"/>
    <w:rsid w:val="00627251"/>
    <w:rsid w:val="00632226"/>
    <w:rsid w:val="006335FC"/>
    <w:rsid w:val="0064208B"/>
    <w:rsid w:val="0065124F"/>
    <w:rsid w:val="006516A0"/>
    <w:rsid w:val="00655F8B"/>
    <w:rsid w:val="00657AAF"/>
    <w:rsid w:val="006716C0"/>
    <w:rsid w:val="00674201"/>
    <w:rsid w:val="00674356"/>
    <w:rsid w:val="006750C9"/>
    <w:rsid w:val="00676C62"/>
    <w:rsid w:val="006779F4"/>
    <w:rsid w:val="00677D13"/>
    <w:rsid w:val="006823DE"/>
    <w:rsid w:val="00684E23"/>
    <w:rsid w:val="00687493"/>
    <w:rsid w:val="0069330D"/>
    <w:rsid w:val="006961BD"/>
    <w:rsid w:val="006A0878"/>
    <w:rsid w:val="006A0998"/>
    <w:rsid w:val="006A7904"/>
    <w:rsid w:val="006A7AA8"/>
    <w:rsid w:val="006B0074"/>
    <w:rsid w:val="006B0740"/>
    <w:rsid w:val="006B20D4"/>
    <w:rsid w:val="006B6D1A"/>
    <w:rsid w:val="006D3277"/>
    <w:rsid w:val="006D53A7"/>
    <w:rsid w:val="006D6243"/>
    <w:rsid w:val="006D6514"/>
    <w:rsid w:val="006D75E7"/>
    <w:rsid w:val="006E5325"/>
    <w:rsid w:val="006E64E1"/>
    <w:rsid w:val="006E6AFB"/>
    <w:rsid w:val="006F3763"/>
    <w:rsid w:val="006F5FAB"/>
    <w:rsid w:val="006F7245"/>
    <w:rsid w:val="00700220"/>
    <w:rsid w:val="00700AF2"/>
    <w:rsid w:val="00706593"/>
    <w:rsid w:val="007145AF"/>
    <w:rsid w:val="007225D1"/>
    <w:rsid w:val="00725EC2"/>
    <w:rsid w:val="00733294"/>
    <w:rsid w:val="007351E0"/>
    <w:rsid w:val="00735DF2"/>
    <w:rsid w:val="0073634B"/>
    <w:rsid w:val="00737CA7"/>
    <w:rsid w:val="00747FEB"/>
    <w:rsid w:val="00750C93"/>
    <w:rsid w:val="00756309"/>
    <w:rsid w:val="00762BE9"/>
    <w:rsid w:val="00765A73"/>
    <w:rsid w:val="00773370"/>
    <w:rsid w:val="00773E31"/>
    <w:rsid w:val="00774CF2"/>
    <w:rsid w:val="00775874"/>
    <w:rsid w:val="00785118"/>
    <w:rsid w:val="00785C5F"/>
    <w:rsid w:val="00793D12"/>
    <w:rsid w:val="00796E74"/>
    <w:rsid w:val="007A3943"/>
    <w:rsid w:val="007A5327"/>
    <w:rsid w:val="007A7F40"/>
    <w:rsid w:val="007B4D52"/>
    <w:rsid w:val="007B5906"/>
    <w:rsid w:val="007B5FA5"/>
    <w:rsid w:val="007B6F69"/>
    <w:rsid w:val="007C3677"/>
    <w:rsid w:val="007C4B98"/>
    <w:rsid w:val="007C4C71"/>
    <w:rsid w:val="007D6207"/>
    <w:rsid w:val="007D7636"/>
    <w:rsid w:val="007E1A0A"/>
    <w:rsid w:val="007E2CC9"/>
    <w:rsid w:val="007E3E5F"/>
    <w:rsid w:val="007E65D9"/>
    <w:rsid w:val="007F1970"/>
    <w:rsid w:val="007F1B74"/>
    <w:rsid w:val="007F3122"/>
    <w:rsid w:val="007F4288"/>
    <w:rsid w:val="0080429B"/>
    <w:rsid w:val="00810BE0"/>
    <w:rsid w:val="00810E06"/>
    <w:rsid w:val="0081482B"/>
    <w:rsid w:val="00815822"/>
    <w:rsid w:val="00823DCF"/>
    <w:rsid w:val="0082408B"/>
    <w:rsid w:val="008265B0"/>
    <w:rsid w:val="00832822"/>
    <w:rsid w:val="0083334B"/>
    <w:rsid w:val="0083497B"/>
    <w:rsid w:val="0083616E"/>
    <w:rsid w:val="00840309"/>
    <w:rsid w:val="0084797C"/>
    <w:rsid w:val="00847BD7"/>
    <w:rsid w:val="00851D72"/>
    <w:rsid w:val="0085665B"/>
    <w:rsid w:val="008628C4"/>
    <w:rsid w:val="008650BA"/>
    <w:rsid w:val="0086662D"/>
    <w:rsid w:val="0087078B"/>
    <w:rsid w:val="008719C1"/>
    <w:rsid w:val="00872BD6"/>
    <w:rsid w:val="00874DD9"/>
    <w:rsid w:val="008755E1"/>
    <w:rsid w:val="00876849"/>
    <w:rsid w:val="00886F58"/>
    <w:rsid w:val="008956C2"/>
    <w:rsid w:val="008976C0"/>
    <w:rsid w:val="008A4051"/>
    <w:rsid w:val="008A4F35"/>
    <w:rsid w:val="008A656A"/>
    <w:rsid w:val="008A7C20"/>
    <w:rsid w:val="008A7C49"/>
    <w:rsid w:val="008B0150"/>
    <w:rsid w:val="008B1FD7"/>
    <w:rsid w:val="008B25C8"/>
    <w:rsid w:val="008B58C7"/>
    <w:rsid w:val="008B65A7"/>
    <w:rsid w:val="008C138E"/>
    <w:rsid w:val="008C436B"/>
    <w:rsid w:val="008C6E19"/>
    <w:rsid w:val="008C75EF"/>
    <w:rsid w:val="008C7A8D"/>
    <w:rsid w:val="008D0278"/>
    <w:rsid w:val="008D2B7F"/>
    <w:rsid w:val="008D4B56"/>
    <w:rsid w:val="008E29DF"/>
    <w:rsid w:val="008E6B12"/>
    <w:rsid w:val="008F10C3"/>
    <w:rsid w:val="008F142C"/>
    <w:rsid w:val="008F25EE"/>
    <w:rsid w:val="008F3791"/>
    <w:rsid w:val="008F5AC3"/>
    <w:rsid w:val="009038BA"/>
    <w:rsid w:val="00903EFE"/>
    <w:rsid w:val="00905901"/>
    <w:rsid w:val="00906E5D"/>
    <w:rsid w:val="00913ABA"/>
    <w:rsid w:val="0091551F"/>
    <w:rsid w:val="00917D9F"/>
    <w:rsid w:val="009203F3"/>
    <w:rsid w:val="0092420F"/>
    <w:rsid w:val="00925AF3"/>
    <w:rsid w:val="0092770A"/>
    <w:rsid w:val="00927CD7"/>
    <w:rsid w:val="0093091F"/>
    <w:rsid w:val="00935B00"/>
    <w:rsid w:val="00937C58"/>
    <w:rsid w:val="0094191A"/>
    <w:rsid w:val="00941B1F"/>
    <w:rsid w:val="00942E45"/>
    <w:rsid w:val="009445A0"/>
    <w:rsid w:val="00945F5D"/>
    <w:rsid w:val="009468C8"/>
    <w:rsid w:val="00951939"/>
    <w:rsid w:val="00954372"/>
    <w:rsid w:val="00954C60"/>
    <w:rsid w:val="009621F0"/>
    <w:rsid w:val="00963F37"/>
    <w:rsid w:val="009707BF"/>
    <w:rsid w:val="00973475"/>
    <w:rsid w:val="00975C90"/>
    <w:rsid w:val="00983B93"/>
    <w:rsid w:val="00983DED"/>
    <w:rsid w:val="00984B52"/>
    <w:rsid w:val="00985E06"/>
    <w:rsid w:val="00991F3C"/>
    <w:rsid w:val="00993782"/>
    <w:rsid w:val="00994DB4"/>
    <w:rsid w:val="00996224"/>
    <w:rsid w:val="00996E79"/>
    <w:rsid w:val="009976A8"/>
    <w:rsid w:val="009A2287"/>
    <w:rsid w:val="009A27D5"/>
    <w:rsid w:val="009A5CFC"/>
    <w:rsid w:val="009B27A3"/>
    <w:rsid w:val="009B5C24"/>
    <w:rsid w:val="009B7B3E"/>
    <w:rsid w:val="009C012C"/>
    <w:rsid w:val="009C561E"/>
    <w:rsid w:val="009C674F"/>
    <w:rsid w:val="009D6325"/>
    <w:rsid w:val="009D65BC"/>
    <w:rsid w:val="009D7DDA"/>
    <w:rsid w:val="009D7E7F"/>
    <w:rsid w:val="009E0150"/>
    <w:rsid w:val="009E0527"/>
    <w:rsid w:val="009F1329"/>
    <w:rsid w:val="009F266D"/>
    <w:rsid w:val="00A00F62"/>
    <w:rsid w:val="00A01E56"/>
    <w:rsid w:val="00A13F62"/>
    <w:rsid w:val="00A25736"/>
    <w:rsid w:val="00A274DE"/>
    <w:rsid w:val="00A3081F"/>
    <w:rsid w:val="00A31B68"/>
    <w:rsid w:val="00A327A5"/>
    <w:rsid w:val="00A33C39"/>
    <w:rsid w:val="00A36E5B"/>
    <w:rsid w:val="00A44004"/>
    <w:rsid w:val="00A45BE1"/>
    <w:rsid w:val="00A53132"/>
    <w:rsid w:val="00A5448F"/>
    <w:rsid w:val="00A556C3"/>
    <w:rsid w:val="00A60A7F"/>
    <w:rsid w:val="00A62D40"/>
    <w:rsid w:val="00A747E3"/>
    <w:rsid w:val="00A83AD2"/>
    <w:rsid w:val="00A84CEE"/>
    <w:rsid w:val="00A9305F"/>
    <w:rsid w:val="00A930B4"/>
    <w:rsid w:val="00A9710B"/>
    <w:rsid w:val="00A97CD0"/>
    <w:rsid w:val="00AA1D21"/>
    <w:rsid w:val="00AA353C"/>
    <w:rsid w:val="00AA67A9"/>
    <w:rsid w:val="00AB00B0"/>
    <w:rsid w:val="00AB146F"/>
    <w:rsid w:val="00AB270E"/>
    <w:rsid w:val="00AC1E5A"/>
    <w:rsid w:val="00AC4387"/>
    <w:rsid w:val="00AC4FC2"/>
    <w:rsid w:val="00AD3232"/>
    <w:rsid w:val="00AE290E"/>
    <w:rsid w:val="00AE3D3E"/>
    <w:rsid w:val="00AE7B33"/>
    <w:rsid w:val="00AF4FC8"/>
    <w:rsid w:val="00AF73EB"/>
    <w:rsid w:val="00B0307D"/>
    <w:rsid w:val="00B06129"/>
    <w:rsid w:val="00B16831"/>
    <w:rsid w:val="00B17263"/>
    <w:rsid w:val="00B2226F"/>
    <w:rsid w:val="00B30765"/>
    <w:rsid w:val="00B336D3"/>
    <w:rsid w:val="00B3671E"/>
    <w:rsid w:val="00B42354"/>
    <w:rsid w:val="00B43BBE"/>
    <w:rsid w:val="00B516C2"/>
    <w:rsid w:val="00B54BC4"/>
    <w:rsid w:val="00B55C4F"/>
    <w:rsid w:val="00B613F9"/>
    <w:rsid w:val="00B622E9"/>
    <w:rsid w:val="00B655F3"/>
    <w:rsid w:val="00B67004"/>
    <w:rsid w:val="00B675CD"/>
    <w:rsid w:val="00B716E3"/>
    <w:rsid w:val="00B71F3A"/>
    <w:rsid w:val="00B75829"/>
    <w:rsid w:val="00B81AD4"/>
    <w:rsid w:val="00B832CA"/>
    <w:rsid w:val="00B84579"/>
    <w:rsid w:val="00B86A85"/>
    <w:rsid w:val="00B92519"/>
    <w:rsid w:val="00B9460D"/>
    <w:rsid w:val="00B9518B"/>
    <w:rsid w:val="00B96085"/>
    <w:rsid w:val="00BA6F26"/>
    <w:rsid w:val="00BA7D59"/>
    <w:rsid w:val="00BB1617"/>
    <w:rsid w:val="00BB4022"/>
    <w:rsid w:val="00BB48F1"/>
    <w:rsid w:val="00BC01B1"/>
    <w:rsid w:val="00BD02A5"/>
    <w:rsid w:val="00BD1D4A"/>
    <w:rsid w:val="00BD2C0C"/>
    <w:rsid w:val="00BD42C3"/>
    <w:rsid w:val="00BE38EC"/>
    <w:rsid w:val="00BE7F09"/>
    <w:rsid w:val="00BF616F"/>
    <w:rsid w:val="00C0115A"/>
    <w:rsid w:val="00C019DA"/>
    <w:rsid w:val="00C01AB7"/>
    <w:rsid w:val="00C01DEF"/>
    <w:rsid w:val="00C035B5"/>
    <w:rsid w:val="00C10470"/>
    <w:rsid w:val="00C117E3"/>
    <w:rsid w:val="00C14E64"/>
    <w:rsid w:val="00C21F39"/>
    <w:rsid w:val="00C223F7"/>
    <w:rsid w:val="00C23934"/>
    <w:rsid w:val="00C31631"/>
    <w:rsid w:val="00C3516C"/>
    <w:rsid w:val="00C37344"/>
    <w:rsid w:val="00C37A33"/>
    <w:rsid w:val="00C45A37"/>
    <w:rsid w:val="00C5070F"/>
    <w:rsid w:val="00C5177D"/>
    <w:rsid w:val="00C51A68"/>
    <w:rsid w:val="00C57A8A"/>
    <w:rsid w:val="00C61C06"/>
    <w:rsid w:val="00C61F91"/>
    <w:rsid w:val="00C62355"/>
    <w:rsid w:val="00C62A02"/>
    <w:rsid w:val="00C64AB3"/>
    <w:rsid w:val="00C6505E"/>
    <w:rsid w:val="00C716D6"/>
    <w:rsid w:val="00C73387"/>
    <w:rsid w:val="00C73D31"/>
    <w:rsid w:val="00C778EA"/>
    <w:rsid w:val="00C803CF"/>
    <w:rsid w:val="00C84E56"/>
    <w:rsid w:val="00C92917"/>
    <w:rsid w:val="00C9442E"/>
    <w:rsid w:val="00C958B1"/>
    <w:rsid w:val="00C96E28"/>
    <w:rsid w:val="00C97AEB"/>
    <w:rsid w:val="00CA0819"/>
    <w:rsid w:val="00CA4C96"/>
    <w:rsid w:val="00CA531C"/>
    <w:rsid w:val="00CA7D14"/>
    <w:rsid w:val="00CB0A45"/>
    <w:rsid w:val="00CB2511"/>
    <w:rsid w:val="00CB7C32"/>
    <w:rsid w:val="00CC53F5"/>
    <w:rsid w:val="00CD26CD"/>
    <w:rsid w:val="00CE0D69"/>
    <w:rsid w:val="00CE72A2"/>
    <w:rsid w:val="00CE78C9"/>
    <w:rsid w:val="00CF2542"/>
    <w:rsid w:val="00CF4468"/>
    <w:rsid w:val="00CF5340"/>
    <w:rsid w:val="00D02A0F"/>
    <w:rsid w:val="00D048B6"/>
    <w:rsid w:val="00D04B26"/>
    <w:rsid w:val="00D06790"/>
    <w:rsid w:val="00D10617"/>
    <w:rsid w:val="00D157AC"/>
    <w:rsid w:val="00D206A9"/>
    <w:rsid w:val="00D206F9"/>
    <w:rsid w:val="00D210E5"/>
    <w:rsid w:val="00D2227C"/>
    <w:rsid w:val="00D227EA"/>
    <w:rsid w:val="00D31319"/>
    <w:rsid w:val="00D32F45"/>
    <w:rsid w:val="00D35D9A"/>
    <w:rsid w:val="00D422E8"/>
    <w:rsid w:val="00D47EEE"/>
    <w:rsid w:val="00D560E8"/>
    <w:rsid w:val="00D66D7C"/>
    <w:rsid w:val="00D70E5C"/>
    <w:rsid w:val="00D71850"/>
    <w:rsid w:val="00D74483"/>
    <w:rsid w:val="00D7757E"/>
    <w:rsid w:val="00D81540"/>
    <w:rsid w:val="00D849BF"/>
    <w:rsid w:val="00D84A40"/>
    <w:rsid w:val="00D95476"/>
    <w:rsid w:val="00D96AE6"/>
    <w:rsid w:val="00D97D03"/>
    <w:rsid w:val="00DA1BE6"/>
    <w:rsid w:val="00DA36C5"/>
    <w:rsid w:val="00DA5F9F"/>
    <w:rsid w:val="00DA6CD4"/>
    <w:rsid w:val="00DA7411"/>
    <w:rsid w:val="00DB0BE4"/>
    <w:rsid w:val="00DB109C"/>
    <w:rsid w:val="00DB1F76"/>
    <w:rsid w:val="00DB248D"/>
    <w:rsid w:val="00DB5AE3"/>
    <w:rsid w:val="00DB66A1"/>
    <w:rsid w:val="00DB7207"/>
    <w:rsid w:val="00DC0EC0"/>
    <w:rsid w:val="00DC2BEF"/>
    <w:rsid w:val="00DD201A"/>
    <w:rsid w:val="00DD4CCE"/>
    <w:rsid w:val="00DD5AE9"/>
    <w:rsid w:val="00DE0706"/>
    <w:rsid w:val="00DE4689"/>
    <w:rsid w:val="00DF0810"/>
    <w:rsid w:val="00DF241D"/>
    <w:rsid w:val="00DF3A83"/>
    <w:rsid w:val="00DF673F"/>
    <w:rsid w:val="00E04B45"/>
    <w:rsid w:val="00E05E63"/>
    <w:rsid w:val="00E142C6"/>
    <w:rsid w:val="00E1440F"/>
    <w:rsid w:val="00E234AF"/>
    <w:rsid w:val="00E24998"/>
    <w:rsid w:val="00E24B4D"/>
    <w:rsid w:val="00E27B5A"/>
    <w:rsid w:val="00E3227B"/>
    <w:rsid w:val="00E3295B"/>
    <w:rsid w:val="00E36C1A"/>
    <w:rsid w:val="00E40D5B"/>
    <w:rsid w:val="00E41B9C"/>
    <w:rsid w:val="00E42604"/>
    <w:rsid w:val="00E441C8"/>
    <w:rsid w:val="00E44635"/>
    <w:rsid w:val="00E46AA6"/>
    <w:rsid w:val="00E46E7C"/>
    <w:rsid w:val="00E475B9"/>
    <w:rsid w:val="00E50E01"/>
    <w:rsid w:val="00E538EE"/>
    <w:rsid w:val="00E53B33"/>
    <w:rsid w:val="00E55C20"/>
    <w:rsid w:val="00E64097"/>
    <w:rsid w:val="00E65377"/>
    <w:rsid w:val="00E739E0"/>
    <w:rsid w:val="00E75CAA"/>
    <w:rsid w:val="00E80951"/>
    <w:rsid w:val="00EA0B30"/>
    <w:rsid w:val="00EA39D7"/>
    <w:rsid w:val="00EA4E74"/>
    <w:rsid w:val="00EA61F6"/>
    <w:rsid w:val="00EB01A9"/>
    <w:rsid w:val="00EB0360"/>
    <w:rsid w:val="00EB09CE"/>
    <w:rsid w:val="00EB505C"/>
    <w:rsid w:val="00EC3C57"/>
    <w:rsid w:val="00EC4A5F"/>
    <w:rsid w:val="00EC4AD2"/>
    <w:rsid w:val="00EC5D62"/>
    <w:rsid w:val="00EC77C4"/>
    <w:rsid w:val="00EC7A51"/>
    <w:rsid w:val="00ED09B8"/>
    <w:rsid w:val="00ED134D"/>
    <w:rsid w:val="00ED4F2C"/>
    <w:rsid w:val="00EE044F"/>
    <w:rsid w:val="00EE0D6A"/>
    <w:rsid w:val="00EE29A4"/>
    <w:rsid w:val="00EE29E8"/>
    <w:rsid w:val="00EE4A25"/>
    <w:rsid w:val="00EF5A1A"/>
    <w:rsid w:val="00F014EC"/>
    <w:rsid w:val="00F027D1"/>
    <w:rsid w:val="00F0598D"/>
    <w:rsid w:val="00F06401"/>
    <w:rsid w:val="00F101F4"/>
    <w:rsid w:val="00F1390B"/>
    <w:rsid w:val="00F13967"/>
    <w:rsid w:val="00F1710B"/>
    <w:rsid w:val="00F179A3"/>
    <w:rsid w:val="00F21E6C"/>
    <w:rsid w:val="00F24723"/>
    <w:rsid w:val="00F2476D"/>
    <w:rsid w:val="00F24EE0"/>
    <w:rsid w:val="00F27B27"/>
    <w:rsid w:val="00F31523"/>
    <w:rsid w:val="00F3492F"/>
    <w:rsid w:val="00F37339"/>
    <w:rsid w:val="00F40B22"/>
    <w:rsid w:val="00F41C11"/>
    <w:rsid w:val="00F46926"/>
    <w:rsid w:val="00F56FC0"/>
    <w:rsid w:val="00F63E4E"/>
    <w:rsid w:val="00F64A94"/>
    <w:rsid w:val="00F652CB"/>
    <w:rsid w:val="00F6740F"/>
    <w:rsid w:val="00F73C71"/>
    <w:rsid w:val="00F82699"/>
    <w:rsid w:val="00F82E9C"/>
    <w:rsid w:val="00F908B1"/>
    <w:rsid w:val="00F9148E"/>
    <w:rsid w:val="00FB2595"/>
    <w:rsid w:val="00FB5DC7"/>
    <w:rsid w:val="00FB7C7A"/>
    <w:rsid w:val="00FC2473"/>
    <w:rsid w:val="00FC3D30"/>
    <w:rsid w:val="00FC4DE7"/>
    <w:rsid w:val="00FD1A82"/>
    <w:rsid w:val="00FD2CFB"/>
    <w:rsid w:val="00FD413A"/>
    <w:rsid w:val="00FE0A3D"/>
    <w:rsid w:val="00FE7A8B"/>
    <w:rsid w:val="00FF1FE2"/>
    <w:rsid w:val="00FF23CB"/>
    <w:rsid w:val="4EA0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D562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4"/>
    <w:lsdException w:name="heading 1" w:locked="1" w:uiPriority="59"/>
    <w:lsdException w:name="heading 2" w:locked="1" w:uiPriority="59"/>
    <w:lsdException w:name="heading 3" w:locked="1" w:uiPriority="59"/>
    <w:lsdException w:name="heading 4" w:locked="1" w:uiPriority="59"/>
    <w:lsdException w:name="heading 5" w:locked="1" w:uiPriority="59"/>
    <w:lsdException w:name="heading 6" w:locked="1" w:uiPriority="59"/>
    <w:lsdException w:name="heading 7" w:locked="1" w:semiHidden="1" w:uiPriority="59" w:unhideWhenUsed="1"/>
    <w:lsdException w:name="heading 8" w:locked="1" w:semiHidden="1" w:uiPriority="59" w:unhideWhenUsed="1"/>
    <w:lsdException w:name="heading 9" w:locked="1" w:semiHidden="1" w:uiPriority="59" w:unhideWhenUsed="1"/>
    <w:lsdException w:name="index 1" w:locked="1" w:semiHidden="1" w:uiPriority="59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iPriority="29" w:unhideWhenUsed="1"/>
    <w:lsdException w:name="footnote text" w:locked="1" w:semiHidden="1" w:unhideWhenUsed="1"/>
    <w:lsdException w:name="annotation text" w:locked="1" w:semiHidden="1" w:uiPriority="59" w:unhideWhenUsed="1"/>
    <w:lsdException w:name="header" w:locked="1" w:semiHidden="1" w:uiPriority="59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5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59" w:unhideWhenUsed="1"/>
    <w:lsdException w:name="line number" w:locked="1" w:semiHidden="1" w:unhideWhenUsed="1"/>
    <w:lsdException w:name="page number" w:locked="1" w:semiHidden="1" w:uiPriority="59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59" w:unhideWhenUsed="1"/>
    <w:lsdException w:name="List" w:locked="1" w:semiHidden="1" w:unhideWhenUsed="1"/>
    <w:lsdException w:name="List Bullet" w:locked="1" w:semiHidden="1" w:uiPriority="59" w:unhideWhenUsed="1"/>
    <w:lsdException w:name="List Number" w:locked="1" w:uiPriority="59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iPriority="59" w:unhideWhenUsed="1"/>
    <w:lsdException w:name="List Bullet 3" w:locked="1" w:semiHidden="1" w:uiPriority="59" w:unhideWhenUsed="1"/>
    <w:lsdException w:name="List Bullet 4" w:locked="1" w:semiHidden="1" w:uiPriority="59" w:unhideWhenUsed="1"/>
    <w:lsdException w:name="List Bullet 5" w:locked="1" w:semiHidden="1" w:uiPriority="59" w:unhideWhenUsed="1"/>
    <w:lsdException w:name="List Number 2" w:locked="1" w:semiHidden="1" w:uiPriority="59" w:unhideWhenUsed="1"/>
    <w:lsdException w:name="List Number 3" w:locked="1" w:semiHidden="1" w:uiPriority="59" w:unhideWhenUsed="1"/>
    <w:lsdException w:name="List Number 4" w:locked="1" w:semiHidden="1" w:uiPriority="59" w:unhideWhenUsed="1"/>
    <w:lsdException w:name="List Number 5" w:locked="1" w:semiHidden="1" w:uiPriority="59" w:unhideWhenUsed="1"/>
    <w:lsdException w:name="Title" w:locked="1" w:uiPriority="59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iPriority="29" w:unhideWhenUsed="1"/>
    <w:lsdException w:name="Body Text Indent" w:locked="1" w:semiHidden="1" w:uiPriority="29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29"/>
    <w:lsdException w:name="Salutation" w:locked="1" w:uiPriority="59"/>
    <w:lsdException w:name="Date" w:locked="1" w:uiPriority="59"/>
    <w:lsdException w:name="Body Text First Indent" w:locked="1" w:uiPriority="29"/>
    <w:lsdException w:name="Body Text First Indent 2" w:locked="1" w:semiHidden="1" w:uiPriority="29" w:unhideWhenUsed="1"/>
    <w:lsdException w:name="Note Heading" w:locked="1" w:semiHidden="1" w:uiPriority="29" w:unhideWhenUsed="1"/>
    <w:lsdException w:name="Body Text 2" w:locked="1" w:semiHidden="1" w:uiPriority="29" w:unhideWhenUsed="1"/>
    <w:lsdException w:name="Body Text 3" w:locked="1" w:semiHidden="1" w:uiPriority="29" w:unhideWhenUsed="1"/>
    <w:lsdException w:name="Body Text Indent 2" w:locked="1" w:semiHidden="1" w:uiPriority="29" w:unhideWhenUsed="1"/>
    <w:lsdException w:name="Body Text Indent 3" w:locked="1" w:semiHidden="1" w:uiPriority="29" w:unhideWhenUsed="1"/>
    <w:lsdException w:name="Block Text" w:locked="1" w:semiHidden="1" w:uiPriority="59" w:unhideWhenUsed="1"/>
    <w:lsdException w:name="Hyperlink" w:locked="1" w:semiHidden="1" w:unhideWhenUsed="1"/>
    <w:lsdException w:name="FollowedHyperlink" w:locked="1" w:semiHidden="1" w:uiPriority="59" w:unhideWhenUsed="1"/>
    <w:lsdException w:name="Strong" w:locked="1" w:uiPriority="59"/>
    <w:lsdException w:name="Emphasis" w:locked="1" w:uiPriority="20"/>
    <w:lsdException w:name="Document Map" w:locked="1" w:semiHidden="1" w:uiPriority="59" w:unhideWhenUsed="1"/>
    <w:lsdException w:name="Plain Text" w:locked="1" w:semiHidden="1" w:uiPriority="59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34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iPriority="5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iPriority="0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iPriority="59" w:unhideWhenUsed="1"/>
    <w:lsdException w:name="Table Grid" w:locked="1" w:uiPriority="39"/>
    <w:lsdException w:name="Table Theme" w:locked="1" w:semiHidden="1" w:uiPriority="0" w:unhideWhenUsed="1"/>
    <w:lsdException w:name="Placeholder Text" w:semiHidden="1" w:unhideWhenUsed="1"/>
    <w:lsdException w:name="No Spacing" w:locked="1" w:uiPriority="2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locked="1" w:uiPriority="59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uiPriority w:val="1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0">
    <w:name w:val="heading 1"/>
    <w:basedOn w:val="a7"/>
    <w:next w:val="a7"/>
    <w:link w:val="11"/>
    <w:uiPriority w:val="59"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1">
    <w:name w:val="heading 2"/>
    <w:basedOn w:val="a7"/>
    <w:next w:val="a7"/>
    <w:link w:val="23"/>
    <w:uiPriority w:val="59"/>
    <w:locked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7"/>
    <w:next w:val="a7"/>
    <w:link w:val="31"/>
    <w:uiPriority w:val="59"/>
    <w:locked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7"/>
    <w:next w:val="a7"/>
    <w:link w:val="41"/>
    <w:uiPriority w:val="59"/>
    <w:locked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zh-CN"/>
    </w:rPr>
  </w:style>
  <w:style w:type="paragraph" w:styleId="5">
    <w:name w:val="heading 5"/>
    <w:basedOn w:val="a7"/>
    <w:next w:val="a7"/>
    <w:link w:val="51"/>
    <w:uiPriority w:val="59"/>
    <w:locked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7"/>
    <w:next w:val="a7"/>
    <w:link w:val="61"/>
    <w:uiPriority w:val="59"/>
    <w:locked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7"/>
    <w:next w:val="a7"/>
    <w:link w:val="71"/>
    <w:uiPriority w:val="5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/>
    </w:rPr>
  </w:style>
  <w:style w:type="paragraph" w:styleId="8">
    <w:name w:val="heading 8"/>
    <w:basedOn w:val="a7"/>
    <w:next w:val="a7"/>
    <w:link w:val="81"/>
    <w:uiPriority w:val="59"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7"/>
    <w:next w:val="a7"/>
    <w:link w:val="91"/>
    <w:uiPriority w:val="59"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1"/>
      <w:lang w:val="zh-C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ad"/>
    <w:uiPriority w:val="59"/>
    <w:locked/>
    <w:pPr>
      <w:spacing w:line="240" w:lineRule="auto"/>
    </w:pPr>
    <w:rPr>
      <w:rFonts w:ascii="Times New Roman" w:hAnsi="Times New Roman"/>
      <w:b/>
      <w:bCs/>
    </w:rPr>
  </w:style>
  <w:style w:type="paragraph" w:styleId="ac">
    <w:name w:val="annotation text"/>
    <w:basedOn w:val="a7"/>
    <w:link w:val="ae"/>
    <w:uiPriority w:val="59"/>
    <w:locked/>
    <w:pPr>
      <w:spacing w:line="360" w:lineRule="auto"/>
      <w:jc w:val="left"/>
    </w:pPr>
    <w:rPr>
      <w:rFonts w:ascii="宋体" w:hAnsi="宋体"/>
      <w:kern w:val="0"/>
      <w:sz w:val="24"/>
      <w:lang w:val="zh-CN"/>
    </w:rPr>
  </w:style>
  <w:style w:type="paragraph" w:styleId="72">
    <w:name w:val="toc 7"/>
    <w:basedOn w:val="a7"/>
    <w:next w:val="a7"/>
    <w:uiPriority w:val="39"/>
    <w:locked/>
    <w:pPr>
      <w:ind w:left="1260"/>
      <w:jc w:val="left"/>
    </w:pPr>
    <w:rPr>
      <w:rFonts w:ascii="Calibri" w:hAnsi="Calibri"/>
      <w:sz w:val="18"/>
      <w:szCs w:val="18"/>
    </w:rPr>
  </w:style>
  <w:style w:type="paragraph" w:styleId="af">
    <w:name w:val="Body Text First Indent"/>
    <w:basedOn w:val="af0"/>
    <w:link w:val="af1"/>
    <w:uiPriority w:val="29"/>
    <w:locked/>
    <w:pPr>
      <w:spacing w:after="120"/>
      <w:ind w:firstLineChars="100" w:firstLine="420"/>
    </w:pPr>
    <w:rPr>
      <w:sz w:val="21"/>
      <w:szCs w:val="24"/>
    </w:rPr>
  </w:style>
  <w:style w:type="paragraph" w:styleId="af0">
    <w:name w:val="Body Text"/>
    <w:basedOn w:val="a7"/>
    <w:link w:val="af2"/>
    <w:uiPriority w:val="29"/>
    <w:locked/>
    <w:rPr>
      <w:sz w:val="24"/>
      <w:szCs w:val="20"/>
      <w:lang w:val="zh-CN"/>
    </w:rPr>
  </w:style>
  <w:style w:type="paragraph" w:styleId="24">
    <w:name w:val="List Number 2"/>
    <w:basedOn w:val="a7"/>
    <w:uiPriority w:val="59"/>
    <w:locked/>
    <w:rPr>
      <w:szCs w:val="20"/>
    </w:rPr>
  </w:style>
  <w:style w:type="paragraph" w:styleId="af3">
    <w:name w:val="Note Heading"/>
    <w:basedOn w:val="a7"/>
    <w:next w:val="a7"/>
    <w:link w:val="af4"/>
    <w:uiPriority w:val="29"/>
    <w:locked/>
    <w:pPr>
      <w:jc w:val="center"/>
    </w:pPr>
    <w:rPr>
      <w:szCs w:val="20"/>
    </w:rPr>
  </w:style>
  <w:style w:type="paragraph" w:styleId="42">
    <w:name w:val="List Bullet 4"/>
    <w:basedOn w:val="a7"/>
    <w:uiPriority w:val="59"/>
    <w:locked/>
    <w:pPr>
      <w:tabs>
        <w:tab w:val="left" w:pos="900"/>
      </w:tabs>
      <w:ind w:left="900" w:hanging="420"/>
    </w:pPr>
    <w:rPr>
      <w:szCs w:val="20"/>
    </w:rPr>
  </w:style>
  <w:style w:type="paragraph" w:styleId="a3">
    <w:name w:val="List Number"/>
    <w:basedOn w:val="a7"/>
    <w:uiPriority w:val="59"/>
    <w:locked/>
    <w:pPr>
      <w:numPr>
        <w:numId w:val="2"/>
      </w:numPr>
    </w:pPr>
  </w:style>
  <w:style w:type="paragraph" w:styleId="af5">
    <w:name w:val="Normal Indent"/>
    <w:basedOn w:val="a7"/>
    <w:link w:val="af6"/>
    <w:uiPriority w:val="29"/>
    <w:locked/>
    <w:pPr>
      <w:spacing w:line="360" w:lineRule="auto"/>
      <w:ind w:firstLineChars="200" w:firstLine="420"/>
    </w:pPr>
    <w:rPr>
      <w:rFonts w:ascii="宋体" w:hAnsi="宋体"/>
      <w:sz w:val="24"/>
      <w:lang w:val="zh-CN"/>
    </w:rPr>
  </w:style>
  <w:style w:type="paragraph" w:styleId="af7">
    <w:name w:val="caption"/>
    <w:basedOn w:val="a7"/>
    <w:next w:val="a7"/>
    <w:uiPriority w:val="59"/>
    <w:locked/>
    <w:pPr>
      <w:tabs>
        <w:tab w:val="left" w:pos="1260"/>
      </w:tabs>
      <w:spacing w:before="152" w:after="160" w:line="360" w:lineRule="auto"/>
    </w:pPr>
    <w:rPr>
      <w:rFonts w:ascii="Arial" w:eastAsia="黑体" w:hAnsi="Arial" w:cs="Arial"/>
      <w:sz w:val="20"/>
      <w:szCs w:val="20"/>
    </w:rPr>
  </w:style>
  <w:style w:type="paragraph" w:styleId="a">
    <w:name w:val="List Bullet"/>
    <w:basedOn w:val="a7"/>
    <w:uiPriority w:val="59"/>
    <w:locked/>
    <w:pPr>
      <w:widowControl/>
      <w:numPr>
        <w:numId w:val="3"/>
      </w:numPr>
      <w:spacing w:after="60"/>
      <w:ind w:firstLineChars="0" w:firstLine="0"/>
    </w:pPr>
    <w:rPr>
      <w:rFonts w:ascii="Arial" w:hAnsi="Arial"/>
      <w:kern w:val="0"/>
      <w:sz w:val="20"/>
      <w:szCs w:val="20"/>
    </w:rPr>
  </w:style>
  <w:style w:type="paragraph" w:styleId="af8">
    <w:name w:val="Document Map"/>
    <w:basedOn w:val="a7"/>
    <w:link w:val="af9"/>
    <w:uiPriority w:val="59"/>
    <w:locked/>
    <w:pPr>
      <w:shd w:val="clear" w:color="auto" w:fill="000080"/>
    </w:pPr>
    <w:rPr>
      <w:kern w:val="0"/>
      <w:sz w:val="20"/>
      <w:lang w:val="zh-CN"/>
    </w:rPr>
  </w:style>
  <w:style w:type="paragraph" w:styleId="afa">
    <w:name w:val="toa heading"/>
    <w:basedOn w:val="a7"/>
    <w:next w:val="a7"/>
    <w:uiPriority w:val="59"/>
    <w:locked/>
    <w:pPr>
      <w:spacing w:before="100" w:beforeAutospacing="1" w:line="400" w:lineRule="exact"/>
    </w:pPr>
    <w:rPr>
      <w:rFonts w:ascii="Arial" w:eastAsia="黑体" w:hAnsi="Arial"/>
      <w:b/>
      <w:bCs/>
      <w:color w:val="0099FF"/>
      <w:szCs w:val="20"/>
    </w:rPr>
  </w:style>
  <w:style w:type="paragraph" w:styleId="afb">
    <w:name w:val="Salutation"/>
    <w:basedOn w:val="a7"/>
    <w:next w:val="a7"/>
    <w:link w:val="afc"/>
    <w:uiPriority w:val="59"/>
    <w:locked/>
    <w:pPr>
      <w:spacing w:line="300" w:lineRule="auto"/>
    </w:pPr>
    <w:rPr>
      <w:rFonts w:ascii="宋体" w:hAnsi="宋体"/>
      <w:sz w:val="24"/>
      <w:szCs w:val="20"/>
      <w:lang w:val="zh-CN"/>
    </w:rPr>
  </w:style>
  <w:style w:type="paragraph" w:styleId="32">
    <w:name w:val="Body Text 3"/>
    <w:basedOn w:val="a7"/>
    <w:link w:val="33"/>
    <w:uiPriority w:val="29"/>
    <w:locked/>
    <w:pPr>
      <w:adjustRightInd w:val="0"/>
      <w:spacing w:line="320" w:lineRule="atLeast"/>
      <w:jc w:val="center"/>
      <w:textAlignment w:val="baseline"/>
    </w:pPr>
    <w:rPr>
      <w:kern w:val="0"/>
      <w:sz w:val="18"/>
      <w:szCs w:val="20"/>
      <w:lang w:val="zh-CN"/>
    </w:rPr>
  </w:style>
  <w:style w:type="paragraph" w:styleId="34">
    <w:name w:val="List Bullet 3"/>
    <w:basedOn w:val="a7"/>
    <w:uiPriority w:val="59"/>
    <w:locked/>
    <w:pPr>
      <w:tabs>
        <w:tab w:val="left" w:pos="840"/>
      </w:tabs>
      <w:ind w:left="840" w:hanging="420"/>
    </w:pPr>
    <w:rPr>
      <w:szCs w:val="20"/>
    </w:rPr>
  </w:style>
  <w:style w:type="paragraph" w:styleId="afd">
    <w:name w:val="Body Text Indent"/>
    <w:basedOn w:val="a7"/>
    <w:link w:val="afe"/>
    <w:uiPriority w:val="29"/>
    <w:locked/>
    <w:pPr>
      <w:spacing w:line="600" w:lineRule="exact"/>
      <w:ind w:firstLineChars="200" w:firstLine="480"/>
    </w:pPr>
    <w:rPr>
      <w:rFonts w:ascii="宋体" w:hAnsi="宋体"/>
      <w:sz w:val="24"/>
      <w:szCs w:val="28"/>
      <w:lang w:val="zh-CN"/>
    </w:rPr>
  </w:style>
  <w:style w:type="paragraph" w:styleId="35">
    <w:name w:val="List Number 3"/>
    <w:basedOn w:val="a7"/>
    <w:uiPriority w:val="59"/>
    <w:locked/>
    <w:pPr>
      <w:tabs>
        <w:tab w:val="left" w:pos="825"/>
      </w:tabs>
      <w:ind w:left="825" w:hanging="825"/>
    </w:pPr>
    <w:rPr>
      <w:szCs w:val="20"/>
    </w:rPr>
  </w:style>
  <w:style w:type="paragraph" w:styleId="aff">
    <w:name w:val="Block Text"/>
    <w:basedOn w:val="a7"/>
    <w:uiPriority w:val="59"/>
    <w:locked/>
    <w:pPr>
      <w:adjustRightInd w:val="0"/>
      <w:ind w:left="420" w:right="33"/>
      <w:jc w:val="left"/>
      <w:textAlignment w:val="baseline"/>
    </w:pPr>
    <w:rPr>
      <w:kern w:val="0"/>
      <w:sz w:val="24"/>
      <w:szCs w:val="20"/>
    </w:rPr>
  </w:style>
  <w:style w:type="paragraph" w:styleId="2">
    <w:name w:val="List Bullet 2"/>
    <w:basedOn w:val="a7"/>
    <w:uiPriority w:val="59"/>
    <w:locked/>
    <w:pPr>
      <w:widowControl/>
      <w:numPr>
        <w:numId w:val="4"/>
      </w:numPr>
      <w:jc w:val="left"/>
    </w:pPr>
    <w:rPr>
      <w:kern w:val="0"/>
      <w:sz w:val="24"/>
    </w:rPr>
  </w:style>
  <w:style w:type="paragraph" w:styleId="52">
    <w:name w:val="toc 5"/>
    <w:basedOn w:val="a7"/>
    <w:next w:val="a7"/>
    <w:uiPriority w:val="39"/>
    <w:locked/>
    <w:pPr>
      <w:ind w:left="840"/>
      <w:jc w:val="left"/>
    </w:pPr>
    <w:rPr>
      <w:rFonts w:ascii="Calibri" w:hAnsi="Calibri"/>
      <w:sz w:val="18"/>
      <w:szCs w:val="18"/>
    </w:rPr>
  </w:style>
  <w:style w:type="paragraph" w:styleId="36">
    <w:name w:val="toc 3"/>
    <w:basedOn w:val="a7"/>
    <w:next w:val="a7"/>
    <w:uiPriority w:val="39"/>
    <w:locked/>
    <w:pPr>
      <w:ind w:left="420"/>
      <w:jc w:val="left"/>
    </w:pPr>
    <w:rPr>
      <w:iCs/>
      <w:sz w:val="20"/>
      <w:szCs w:val="20"/>
    </w:rPr>
  </w:style>
  <w:style w:type="paragraph" w:styleId="aff0">
    <w:name w:val="Plain Text"/>
    <w:basedOn w:val="a7"/>
    <w:link w:val="aff1"/>
    <w:uiPriority w:val="59"/>
    <w:locked/>
    <w:pPr>
      <w:spacing w:line="360" w:lineRule="auto"/>
    </w:pPr>
    <w:rPr>
      <w:rFonts w:ascii="宋体" w:hAnsi="Courier New"/>
      <w:kern w:val="0"/>
      <w:sz w:val="20"/>
      <w:szCs w:val="21"/>
      <w:lang w:val="zh-CN"/>
    </w:rPr>
  </w:style>
  <w:style w:type="paragraph" w:styleId="53">
    <w:name w:val="List Bullet 5"/>
    <w:basedOn w:val="a7"/>
    <w:uiPriority w:val="59"/>
    <w:locked/>
    <w:pPr>
      <w:tabs>
        <w:tab w:val="left" w:pos="840"/>
      </w:tabs>
      <w:ind w:left="840" w:hanging="360"/>
    </w:pPr>
    <w:rPr>
      <w:szCs w:val="20"/>
    </w:rPr>
  </w:style>
  <w:style w:type="paragraph" w:styleId="43">
    <w:name w:val="List Number 4"/>
    <w:basedOn w:val="a7"/>
    <w:uiPriority w:val="59"/>
    <w:locked/>
    <w:pPr>
      <w:tabs>
        <w:tab w:val="left" w:pos="420"/>
      </w:tabs>
      <w:ind w:left="420" w:hanging="420"/>
    </w:pPr>
    <w:rPr>
      <w:szCs w:val="20"/>
    </w:rPr>
  </w:style>
  <w:style w:type="paragraph" w:styleId="82">
    <w:name w:val="toc 8"/>
    <w:basedOn w:val="a7"/>
    <w:next w:val="a7"/>
    <w:uiPriority w:val="39"/>
    <w:locked/>
    <w:pPr>
      <w:ind w:left="1470"/>
      <w:jc w:val="left"/>
    </w:pPr>
    <w:rPr>
      <w:rFonts w:ascii="Calibri" w:hAnsi="Calibri"/>
      <w:sz w:val="18"/>
      <w:szCs w:val="18"/>
    </w:rPr>
  </w:style>
  <w:style w:type="paragraph" w:styleId="aff2">
    <w:name w:val="Date"/>
    <w:basedOn w:val="a7"/>
    <w:next w:val="a7"/>
    <w:link w:val="aff3"/>
    <w:uiPriority w:val="59"/>
    <w:locked/>
    <w:pPr>
      <w:adjustRightInd w:val="0"/>
      <w:spacing w:line="360" w:lineRule="atLeast"/>
      <w:textAlignment w:val="baseline"/>
    </w:pPr>
    <w:rPr>
      <w:kern w:val="0"/>
      <w:szCs w:val="20"/>
      <w:lang w:val="zh-CN"/>
    </w:rPr>
  </w:style>
  <w:style w:type="paragraph" w:styleId="25">
    <w:name w:val="Body Text Indent 2"/>
    <w:basedOn w:val="a7"/>
    <w:link w:val="26"/>
    <w:uiPriority w:val="29"/>
    <w:locked/>
    <w:pPr>
      <w:spacing w:line="540" w:lineRule="exact"/>
      <w:ind w:leftChars="171" w:left="359" w:firstLineChars="200" w:firstLine="480"/>
    </w:pPr>
    <w:rPr>
      <w:sz w:val="24"/>
      <w:lang w:val="zh-CN"/>
    </w:rPr>
  </w:style>
  <w:style w:type="paragraph" w:styleId="aff4">
    <w:name w:val="Balloon Text"/>
    <w:basedOn w:val="a7"/>
    <w:link w:val="aff5"/>
    <w:uiPriority w:val="59"/>
    <w:locked/>
    <w:rPr>
      <w:kern w:val="0"/>
      <w:sz w:val="18"/>
      <w:szCs w:val="18"/>
      <w:lang w:val="zh-CN"/>
    </w:rPr>
  </w:style>
  <w:style w:type="paragraph" w:styleId="aff6">
    <w:name w:val="footer"/>
    <w:basedOn w:val="a7"/>
    <w:link w:val="aff7"/>
    <w:uiPriority w:val="99"/>
    <w:unhideWhenUsed/>
    <w:lock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zh-CN"/>
    </w:rPr>
  </w:style>
  <w:style w:type="paragraph" w:styleId="27">
    <w:name w:val="Body Text First Indent 2"/>
    <w:basedOn w:val="afd"/>
    <w:link w:val="28"/>
    <w:uiPriority w:val="29"/>
    <w:locked/>
    <w:pPr>
      <w:spacing w:after="120" w:line="240" w:lineRule="auto"/>
      <w:ind w:leftChars="200" w:left="420" w:firstLine="420"/>
    </w:pPr>
    <w:rPr>
      <w:rFonts w:ascii="Times New Roman" w:hAnsi="Times New Roman"/>
      <w:sz w:val="21"/>
      <w:szCs w:val="24"/>
    </w:rPr>
  </w:style>
  <w:style w:type="paragraph" w:styleId="aff8">
    <w:name w:val="header"/>
    <w:basedOn w:val="a7"/>
    <w:link w:val="aff9"/>
    <w:uiPriority w:val="59"/>
    <w:unhideWhenUsed/>
    <w:lock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zh-CN"/>
    </w:rPr>
  </w:style>
  <w:style w:type="paragraph" w:styleId="12">
    <w:name w:val="toc 1"/>
    <w:basedOn w:val="a7"/>
    <w:next w:val="a7"/>
    <w:uiPriority w:val="39"/>
    <w:locked/>
    <w:pPr>
      <w:spacing w:before="120" w:after="120"/>
      <w:jc w:val="left"/>
    </w:pPr>
    <w:rPr>
      <w:b/>
      <w:bCs/>
      <w:caps/>
      <w:sz w:val="20"/>
      <w:szCs w:val="20"/>
    </w:rPr>
  </w:style>
  <w:style w:type="paragraph" w:styleId="44">
    <w:name w:val="toc 4"/>
    <w:basedOn w:val="a7"/>
    <w:next w:val="a7"/>
    <w:uiPriority w:val="39"/>
    <w:locked/>
    <w:pPr>
      <w:ind w:left="629"/>
      <w:jc w:val="left"/>
    </w:pPr>
    <w:rPr>
      <w:sz w:val="20"/>
      <w:szCs w:val="18"/>
    </w:rPr>
  </w:style>
  <w:style w:type="paragraph" w:styleId="affa">
    <w:name w:val="Subtitle"/>
    <w:basedOn w:val="a7"/>
    <w:next w:val="a7"/>
    <w:link w:val="affb"/>
    <w:uiPriority w:val="29"/>
    <w:locked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54">
    <w:name w:val="List Number 5"/>
    <w:basedOn w:val="a7"/>
    <w:uiPriority w:val="59"/>
    <w:locked/>
    <w:pPr>
      <w:tabs>
        <w:tab w:val="left" w:pos="420"/>
      </w:tabs>
      <w:ind w:left="420" w:hanging="420"/>
    </w:pPr>
    <w:rPr>
      <w:szCs w:val="20"/>
    </w:rPr>
  </w:style>
  <w:style w:type="paragraph" w:styleId="62">
    <w:name w:val="toc 6"/>
    <w:basedOn w:val="a7"/>
    <w:next w:val="a7"/>
    <w:uiPriority w:val="39"/>
    <w:locked/>
    <w:pPr>
      <w:ind w:left="1050"/>
      <w:jc w:val="left"/>
    </w:pPr>
    <w:rPr>
      <w:rFonts w:ascii="Calibri" w:hAnsi="Calibri"/>
      <w:sz w:val="18"/>
      <w:szCs w:val="18"/>
    </w:rPr>
  </w:style>
  <w:style w:type="paragraph" w:styleId="37">
    <w:name w:val="Body Text Indent 3"/>
    <w:basedOn w:val="a7"/>
    <w:link w:val="38"/>
    <w:uiPriority w:val="29"/>
    <w:locked/>
    <w:pPr>
      <w:spacing w:after="120"/>
      <w:ind w:leftChars="200" w:left="420"/>
    </w:pPr>
    <w:rPr>
      <w:kern w:val="0"/>
      <w:sz w:val="16"/>
      <w:szCs w:val="16"/>
      <w:lang w:val="zh-CN"/>
    </w:rPr>
  </w:style>
  <w:style w:type="paragraph" w:styleId="29">
    <w:name w:val="toc 2"/>
    <w:basedOn w:val="a7"/>
    <w:next w:val="a7"/>
    <w:uiPriority w:val="39"/>
    <w:locked/>
    <w:pPr>
      <w:tabs>
        <w:tab w:val="right" w:leader="dot" w:pos="9016"/>
      </w:tabs>
      <w:ind w:left="210"/>
      <w:jc w:val="left"/>
    </w:pPr>
    <w:rPr>
      <w:smallCaps/>
      <w:sz w:val="20"/>
      <w:szCs w:val="20"/>
    </w:rPr>
  </w:style>
  <w:style w:type="paragraph" w:styleId="92">
    <w:name w:val="toc 9"/>
    <w:basedOn w:val="a7"/>
    <w:next w:val="a7"/>
    <w:uiPriority w:val="39"/>
    <w:locked/>
    <w:pPr>
      <w:ind w:left="1680"/>
      <w:jc w:val="left"/>
    </w:pPr>
    <w:rPr>
      <w:rFonts w:ascii="Calibri" w:hAnsi="Calibri"/>
      <w:sz w:val="18"/>
      <w:szCs w:val="18"/>
    </w:rPr>
  </w:style>
  <w:style w:type="paragraph" w:styleId="2a">
    <w:name w:val="Body Text 2"/>
    <w:basedOn w:val="a7"/>
    <w:link w:val="2b"/>
    <w:uiPriority w:val="29"/>
    <w:locked/>
    <w:pPr>
      <w:spacing w:after="120" w:line="480" w:lineRule="auto"/>
    </w:pPr>
    <w:rPr>
      <w:lang w:val="zh-CN"/>
    </w:rPr>
  </w:style>
  <w:style w:type="paragraph" w:styleId="HTML">
    <w:name w:val="HTML Preformatted"/>
    <w:basedOn w:val="a7"/>
    <w:link w:val="HTML0"/>
    <w:uiPriority w:val="34"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zh-CN"/>
    </w:rPr>
  </w:style>
  <w:style w:type="paragraph" w:styleId="affc">
    <w:name w:val="Normal (Web)"/>
    <w:basedOn w:val="a7"/>
    <w:uiPriority w:val="99"/>
    <w:locked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3">
    <w:name w:val="index 1"/>
    <w:basedOn w:val="a7"/>
    <w:next w:val="a7"/>
    <w:uiPriority w:val="59"/>
    <w:locked/>
    <w:pPr>
      <w:spacing w:line="440" w:lineRule="exact"/>
    </w:pPr>
    <w:rPr>
      <w:rFonts w:ascii="宋体" w:hAnsi="宋体"/>
      <w:b/>
      <w:bCs/>
      <w:kern w:val="0"/>
      <w:sz w:val="24"/>
      <w:szCs w:val="32"/>
    </w:rPr>
  </w:style>
  <w:style w:type="paragraph" w:styleId="affd">
    <w:name w:val="Title"/>
    <w:basedOn w:val="a7"/>
    <w:link w:val="affe"/>
    <w:uiPriority w:val="59"/>
    <w:locked/>
    <w:pPr>
      <w:tabs>
        <w:tab w:val="left" w:pos="900"/>
      </w:tabs>
      <w:adjustRightInd w:val="0"/>
      <w:spacing w:before="240" w:after="60" w:line="312" w:lineRule="atLeast"/>
      <w:ind w:left="900" w:hanging="420"/>
      <w:jc w:val="center"/>
      <w:textAlignment w:val="baseline"/>
      <w:outlineLvl w:val="0"/>
    </w:pPr>
    <w:rPr>
      <w:rFonts w:ascii="Arial" w:hAnsi="Arial"/>
      <w:b/>
      <w:bCs/>
      <w:kern w:val="0"/>
      <w:sz w:val="32"/>
      <w:szCs w:val="32"/>
      <w:lang w:val="zh-CN"/>
    </w:rPr>
  </w:style>
  <w:style w:type="character" w:styleId="afff">
    <w:name w:val="Strong"/>
    <w:uiPriority w:val="59"/>
    <w:locked/>
    <w:rPr>
      <w:b/>
      <w:bCs/>
    </w:rPr>
  </w:style>
  <w:style w:type="character" w:styleId="afff0">
    <w:name w:val="page number"/>
    <w:basedOn w:val="a8"/>
    <w:uiPriority w:val="59"/>
    <w:locked/>
  </w:style>
  <w:style w:type="character" w:styleId="afff1">
    <w:name w:val="FollowedHyperlink"/>
    <w:uiPriority w:val="59"/>
    <w:locked/>
    <w:rPr>
      <w:color w:val="800080"/>
      <w:u w:val="single"/>
    </w:rPr>
  </w:style>
  <w:style w:type="character" w:styleId="afff2">
    <w:name w:val="Emphasis"/>
    <w:uiPriority w:val="20"/>
    <w:locked/>
    <w:rPr>
      <w:color w:val="CC0000"/>
    </w:rPr>
  </w:style>
  <w:style w:type="character" w:styleId="afff3">
    <w:name w:val="Hyperlink"/>
    <w:uiPriority w:val="99"/>
    <w:locked/>
    <w:rPr>
      <w:color w:val="0000FF"/>
      <w:u w:val="single"/>
    </w:rPr>
  </w:style>
  <w:style w:type="character" w:styleId="afff4">
    <w:name w:val="annotation reference"/>
    <w:uiPriority w:val="59"/>
    <w:locked/>
    <w:rPr>
      <w:sz w:val="21"/>
      <w:szCs w:val="21"/>
    </w:rPr>
  </w:style>
  <w:style w:type="table" w:styleId="afff5">
    <w:name w:val="Table Grid"/>
    <w:basedOn w:val="a9"/>
    <w:uiPriority w:val="39"/>
    <w:locked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afff6">
    <w:name w:val="Table Theme"/>
    <w:basedOn w:val="a9"/>
    <w:locked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7">
    <w:name w:val="Table Professional"/>
    <w:basedOn w:val="a9"/>
    <w:locked/>
    <w:pPr>
      <w:widowControl w:val="0"/>
      <w:adjustRightInd w:val="0"/>
      <w:snapToGrid w:val="0"/>
      <w:spacing w:before="100" w:beforeAutospacing="1" w:after="100" w:afterAutospacing="1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3">
    <w:name w:val="Light List Accent 3"/>
    <w:basedOn w:val="a9"/>
    <w:uiPriority w:val="61"/>
    <w:locked/>
    <w:rPr>
      <w:sz w:val="22"/>
      <w:szCs w:val="22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aff9">
    <w:name w:val="页眉字符"/>
    <w:link w:val="aff8"/>
    <w:uiPriority w:val="59"/>
    <w:rPr>
      <w:sz w:val="18"/>
      <w:szCs w:val="18"/>
      <w:lang w:val="zh-CN" w:eastAsia="zh-CN"/>
    </w:rPr>
  </w:style>
  <w:style w:type="character" w:customStyle="1" w:styleId="aff7">
    <w:name w:val="页脚字符"/>
    <w:link w:val="aff6"/>
    <w:uiPriority w:val="99"/>
    <w:rPr>
      <w:sz w:val="18"/>
      <w:szCs w:val="18"/>
      <w:lang w:val="zh-CN" w:eastAsia="zh-CN"/>
    </w:rPr>
  </w:style>
  <w:style w:type="character" w:customStyle="1" w:styleId="11">
    <w:name w:val="标题 1字符"/>
    <w:link w:val="10"/>
    <w:uiPriority w:val="59"/>
    <w:qFormat/>
    <w:rPr>
      <w:rFonts w:ascii="Times New Roman" w:hAnsi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uiPriority w:val="5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字符"/>
    <w:link w:val="3"/>
    <w:uiPriority w:val="59"/>
    <w:qFormat/>
    <w:rPr>
      <w:rFonts w:ascii="Times New Roman" w:hAnsi="Times New Roman"/>
      <w:b/>
      <w:bCs/>
      <w:kern w:val="2"/>
      <w:sz w:val="32"/>
      <w:szCs w:val="32"/>
      <w:lang w:val="zh-CN" w:eastAsia="zh-CN"/>
    </w:rPr>
  </w:style>
  <w:style w:type="character" w:customStyle="1" w:styleId="41">
    <w:name w:val="标题 4字符"/>
    <w:link w:val="4"/>
    <w:uiPriority w:val="59"/>
    <w:qFormat/>
    <w:rPr>
      <w:rFonts w:ascii="Arial" w:eastAsia="黑体" w:hAnsi="Arial"/>
      <w:b/>
      <w:bCs/>
      <w:kern w:val="2"/>
      <w:sz w:val="28"/>
      <w:szCs w:val="28"/>
      <w:lang w:val="zh-CN" w:eastAsia="zh-CN"/>
    </w:rPr>
  </w:style>
  <w:style w:type="character" w:customStyle="1" w:styleId="51">
    <w:name w:val="标题 5字符"/>
    <w:link w:val="5"/>
    <w:uiPriority w:val="59"/>
    <w:rPr>
      <w:rFonts w:ascii="Times New Roman" w:hAnsi="Times New Roman"/>
      <w:b/>
      <w:bCs/>
      <w:kern w:val="2"/>
      <w:sz w:val="28"/>
      <w:szCs w:val="28"/>
      <w:lang w:val="zh-CN" w:eastAsia="zh-CN"/>
    </w:rPr>
  </w:style>
  <w:style w:type="character" w:customStyle="1" w:styleId="61">
    <w:name w:val="标题 6字符"/>
    <w:link w:val="6"/>
    <w:uiPriority w:val="59"/>
    <w:qFormat/>
    <w:rPr>
      <w:rFonts w:ascii="Arial" w:eastAsia="黑体" w:hAnsi="Arial"/>
      <w:b/>
      <w:bCs/>
      <w:kern w:val="2"/>
      <w:sz w:val="24"/>
      <w:szCs w:val="24"/>
      <w:lang w:val="zh-CN" w:eastAsia="zh-CN"/>
    </w:rPr>
  </w:style>
  <w:style w:type="character" w:customStyle="1" w:styleId="71">
    <w:name w:val="标题 7字符"/>
    <w:link w:val="7"/>
    <w:uiPriority w:val="59"/>
    <w:qFormat/>
    <w:rPr>
      <w:rFonts w:ascii="Times New Roman" w:hAnsi="Times New Roman"/>
      <w:b/>
      <w:bCs/>
      <w:kern w:val="2"/>
      <w:sz w:val="24"/>
      <w:szCs w:val="24"/>
      <w:lang w:val="zh-CN" w:eastAsia="zh-CN"/>
    </w:rPr>
  </w:style>
  <w:style w:type="character" w:customStyle="1" w:styleId="81">
    <w:name w:val="标题 8字符"/>
    <w:link w:val="8"/>
    <w:uiPriority w:val="59"/>
    <w:rPr>
      <w:rFonts w:ascii="Arial" w:eastAsia="黑体" w:hAnsi="Arial"/>
      <w:kern w:val="2"/>
      <w:sz w:val="24"/>
      <w:szCs w:val="24"/>
      <w:lang w:val="zh-CN" w:eastAsia="zh-CN"/>
    </w:rPr>
  </w:style>
  <w:style w:type="character" w:customStyle="1" w:styleId="91">
    <w:name w:val="标题 9字符"/>
    <w:link w:val="9"/>
    <w:uiPriority w:val="59"/>
    <w:rPr>
      <w:rFonts w:ascii="Arial" w:eastAsia="黑体" w:hAnsi="Arial"/>
      <w:kern w:val="2"/>
      <w:sz w:val="24"/>
      <w:szCs w:val="21"/>
      <w:lang w:val="zh-CN" w:eastAsia="zh-CN"/>
    </w:rPr>
  </w:style>
  <w:style w:type="character" w:customStyle="1" w:styleId="23">
    <w:name w:val="标题 2字符"/>
    <w:link w:val="21"/>
    <w:uiPriority w:val="59"/>
    <w:qFormat/>
    <w:rPr>
      <w:rFonts w:ascii="Cambria" w:hAnsi="Cambria"/>
      <w:b/>
      <w:bCs/>
      <w:sz w:val="32"/>
      <w:szCs w:val="32"/>
      <w:lang w:val="zh-CN" w:eastAsia="zh-CN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11">
    <w:name w:val="111"/>
    <w:uiPriority w:val="49"/>
    <w:locked/>
    <w:pPr>
      <w:tabs>
        <w:tab w:val="left" w:pos="420"/>
      </w:tabs>
      <w:ind w:left="420" w:hanging="420"/>
    </w:pPr>
    <w:rPr>
      <w:rFonts w:ascii="宋体" w:eastAsia="黑体" w:hAnsi="宋体"/>
      <w:b/>
      <w:bCs/>
      <w:color w:val="FF00FF"/>
      <w:kern w:val="2"/>
      <w:sz w:val="24"/>
      <w:szCs w:val="24"/>
    </w:rPr>
  </w:style>
  <w:style w:type="paragraph" w:customStyle="1" w:styleId="93">
    <w:name w:val="9"/>
    <w:basedOn w:val="a7"/>
    <w:next w:val="37"/>
    <w:link w:val="9Char"/>
    <w:uiPriority w:val="49"/>
    <w:locked/>
    <w:pPr>
      <w:adjustRightInd w:val="0"/>
      <w:snapToGrid w:val="0"/>
      <w:spacing w:beforeLines="50" w:line="360" w:lineRule="exact"/>
      <w:ind w:firstLineChars="200" w:firstLine="480"/>
    </w:pPr>
    <w:rPr>
      <w:rFonts w:ascii="Verdana" w:hAnsi="Verdana"/>
      <w:sz w:val="24"/>
      <w:lang w:val="zh-CN"/>
    </w:rPr>
  </w:style>
  <w:style w:type="character" w:customStyle="1" w:styleId="38">
    <w:name w:val="正文文本缩进 3字符"/>
    <w:link w:val="37"/>
    <w:uiPriority w:val="29"/>
    <w:qFormat/>
    <w:rPr>
      <w:rFonts w:ascii="Times New Roman" w:hAnsi="Times New Roman"/>
      <w:sz w:val="16"/>
      <w:szCs w:val="16"/>
      <w:lang w:val="zh-CN" w:eastAsia="zh-CN"/>
    </w:rPr>
  </w:style>
  <w:style w:type="character" w:customStyle="1" w:styleId="ae">
    <w:name w:val="批注文字字符"/>
    <w:link w:val="ac"/>
    <w:uiPriority w:val="59"/>
    <w:rPr>
      <w:rFonts w:ascii="宋体" w:hAnsi="宋体"/>
      <w:sz w:val="24"/>
      <w:szCs w:val="24"/>
      <w:lang w:val="zh-CN" w:eastAsia="zh-CN"/>
    </w:rPr>
  </w:style>
  <w:style w:type="paragraph" w:customStyle="1" w:styleId="afff8">
    <w:name w:val="正文格式"/>
    <w:basedOn w:val="a7"/>
    <w:next w:val="a7"/>
    <w:uiPriority w:val="29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character" w:customStyle="1" w:styleId="af9">
    <w:name w:val="文档结构图字符"/>
    <w:link w:val="af8"/>
    <w:uiPriority w:val="59"/>
    <w:rPr>
      <w:rFonts w:ascii="Times New Roman" w:hAnsi="Times New Roman"/>
      <w:szCs w:val="24"/>
      <w:shd w:val="clear" w:color="auto" w:fill="000080"/>
      <w:lang w:val="zh-CN" w:eastAsia="zh-CN"/>
    </w:rPr>
  </w:style>
  <w:style w:type="character" w:customStyle="1" w:styleId="aff5">
    <w:name w:val="批注框文本字符"/>
    <w:link w:val="aff4"/>
    <w:uiPriority w:val="59"/>
    <w:rPr>
      <w:rFonts w:ascii="Times New Roman" w:hAnsi="Times New Roman"/>
      <w:sz w:val="18"/>
      <w:szCs w:val="18"/>
      <w:lang w:val="zh-CN" w:eastAsia="zh-CN"/>
    </w:rPr>
  </w:style>
  <w:style w:type="paragraph" w:customStyle="1" w:styleId="NormalIndentChar">
    <w:name w:val="Normal Indent Char"/>
    <w:basedOn w:val="a7"/>
    <w:next w:val="37"/>
    <w:uiPriority w:val="34"/>
    <w:locked/>
    <w:pPr>
      <w:spacing w:after="120" w:line="360" w:lineRule="auto"/>
      <w:ind w:leftChars="200" w:left="420"/>
    </w:pPr>
    <w:rPr>
      <w:rFonts w:ascii="宋体" w:hAnsi="宋体"/>
      <w:sz w:val="16"/>
      <w:szCs w:val="16"/>
    </w:rPr>
  </w:style>
  <w:style w:type="character" w:customStyle="1" w:styleId="Char">
    <w:name w:val="纯文本 Char"/>
    <w:uiPriority w:val="59"/>
    <w:locked/>
    <w:rPr>
      <w:rFonts w:ascii="宋体" w:eastAsia="宋体" w:hAnsi="Courier New" w:cs="Courier New"/>
      <w:szCs w:val="21"/>
    </w:rPr>
  </w:style>
  <w:style w:type="paragraph" w:customStyle="1" w:styleId="09wh">
    <w:name w:val="09正文_wh"/>
    <w:link w:val="09whChar"/>
    <w:uiPriority w:val="29"/>
    <w:semiHidden/>
    <w:locked/>
    <w:pPr>
      <w:spacing w:line="400" w:lineRule="exact"/>
      <w:ind w:firstLineChars="200" w:firstLine="480"/>
      <w:jc w:val="both"/>
    </w:pPr>
    <w:rPr>
      <w:rFonts w:ascii="Times New Roman" w:hAnsi="Times New Roman"/>
      <w:sz w:val="24"/>
    </w:rPr>
  </w:style>
  <w:style w:type="paragraph" w:customStyle="1" w:styleId="afff9">
    <w:name w:val="正文五号"/>
    <w:basedOn w:val="a7"/>
    <w:uiPriority w:val="29"/>
    <w:locked/>
    <w:rPr>
      <w:rFonts w:ascii="宋体" w:eastAsia="仿宋_GB2312"/>
      <w:szCs w:val="20"/>
    </w:rPr>
  </w:style>
  <w:style w:type="paragraph" w:customStyle="1" w:styleId="63">
    <w:name w:val="6"/>
    <w:basedOn w:val="a7"/>
    <w:next w:val="af5"/>
    <w:uiPriority w:val="49"/>
    <w:locked/>
    <w:pPr>
      <w:spacing w:line="360" w:lineRule="auto"/>
      <w:ind w:rightChars="100" w:right="240"/>
    </w:pPr>
    <w:rPr>
      <w:rFonts w:ascii="宋体" w:hAnsi="宋体"/>
      <w:color w:val="000000"/>
      <w:sz w:val="24"/>
    </w:rPr>
  </w:style>
  <w:style w:type="character" w:customStyle="1" w:styleId="ad">
    <w:name w:val="批注主题字符"/>
    <w:link w:val="ab"/>
    <w:uiPriority w:val="59"/>
    <w:qFormat/>
    <w:rPr>
      <w:rFonts w:ascii="Times New Roman" w:hAnsi="Times New Roman"/>
      <w:b/>
      <w:bCs/>
      <w:sz w:val="24"/>
      <w:szCs w:val="24"/>
      <w:lang w:val="zh-CN" w:eastAsia="zh-CN"/>
    </w:rPr>
  </w:style>
  <w:style w:type="character" w:customStyle="1" w:styleId="aff1">
    <w:name w:val="纯文本字符"/>
    <w:link w:val="aff0"/>
    <w:uiPriority w:val="59"/>
    <w:qFormat/>
    <w:rPr>
      <w:rFonts w:ascii="宋体" w:hAnsi="Courier New"/>
      <w:szCs w:val="21"/>
      <w:lang w:val="zh-CN" w:eastAsia="zh-CN"/>
    </w:rPr>
  </w:style>
  <w:style w:type="paragraph" w:styleId="afffa">
    <w:name w:val="List Paragraph"/>
    <w:basedOn w:val="a7"/>
    <w:link w:val="afffb"/>
    <w:uiPriority w:val="59"/>
    <w:locked/>
    <w:pPr>
      <w:ind w:firstLineChars="200" w:firstLine="420"/>
    </w:pPr>
    <w:rPr>
      <w:rFonts w:ascii="Calibri" w:hAnsi="Calibri"/>
      <w:szCs w:val="22"/>
    </w:rPr>
  </w:style>
  <w:style w:type="character" w:customStyle="1" w:styleId="af6">
    <w:name w:val="正文缩进字符"/>
    <w:link w:val="af5"/>
    <w:uiPriority w:val="29"/>
    <w:qFormat/>
    <w:rPr>
      <w:rFonts w:ascii="宋体" w:hAnsi="宋体"/>
      <w:kern w:val="2"/>
      <w:sz w:val="24"/>
      <w:szCs w:val="24"/>
      <w:lang w:val="zh-CN" w:eastAsia="zh-CN"/>
    </w:rPr>
  </w:style>
  <w:style w:type="character" w:customStyle="1" w:styleId="09whChar">
    <w:name w:val="09正文_wh Char"/>
    <w:link w:val="09wh"/>
    <w:uiPriority w:val="29"/>
    <w:semiHidden/>
    <w:qFormat/>
    <w:rPr>
      <w:rFonts w:ascii="Times New Roman" w:hAnsi="Times New Roman"/>
      <w:sz w:val="24"/>
    </w:rPr>
  </w:style>
  <w:style w:type="paragraph" w:customStyle="1" w:styleId="afffc">
    <w:name w:val="图"/>
    <w:basedOn w:val="a7"/>
    <w:uiPriority w:val="59"/>
    <w:locked/>
    <w:pPr>
      <w:keepNext/>
      <w:adjustRightInd w:val="0"/>
      <w:spacing w:before="60" w:after="60" w:line="300" w:lineRule="auto"/>
      <w:jc w:val="center"/>
      <w:textAlignment w:val="center"/>
    </w:pPr>
    <w:rPr>
      <w:snapToGrid w:val="0"/>
      <w:spacing w:val="20"/>
      <w:kern w:val="0"/>
      <w:sz w:val="24"/>
      <w:szCs w:val="20"/>
    </w:rPr>
  </w:style>
  <w:style w:type="character" w:customStyle="1" w:styleId="font3style1">
    <w:name w:val="font3 style1"/>
    <w:basedOn w:val="a8"/>
    <w:uiPriority w:val="34"/>
    <w:locked/>
  </w:style>
  <w:style w:type="paragraph" w:customStyle="1" w:styleId="afffd">
    <w:name w:val="沈标题三"/>
    <w:basedOn w:val="3"/>
    <w:next w:val="a7"/>
    <w:uiPriority w:val="59"/>
    <w:locked/>
    <w:pPr>
      <w:keepNext w:val="0"/>
      <w:keepLines w:val="0"/>
      <w:numPr>
        <w:ilvl w:val="0"/>
        <w:numId w:val="0"/>
      </w:numPr>
      <w:tabs>
        <w:tab w:val="left" w:pos="840"/>
      </w:tabs>
      <w:spacing w:line="415" w:lineRule="auto"/>
      <w:ind w:left="840" w:hanging="360"/>
    </w:pPr>
    <w:rPr>
      <w:sz w:val="28"/>
      <w:szCs w:val="28"/>
    </w:rPr>
  </w:style>
  <w:style w:type="paragraph" w:customStyle="1" w:styleId="afffe">
    <w:name w:val="目录四标书"/>
    <w:basedOn w:val="a7"/>
    <w:uiPriority w:val="59"/>
    <w:locked/>
    <w:pPr>
      <w:spacing w:line="360" w:lineRule="auto"/>
      <w:ind w:leftChars="200" w:left="420" w:firstLineChars="187" w:firstLine="449"/>
      <w:outlineLvl w:val="3"/>
    </w:pPr>
    <w:rPr>
      <w:rFonts w:ascii="宋体" w:hAnsi="宋体"/>
      <w:color w:val="000000"/>
      <w:sz w:val="24"/>
    </w:rPr>
  </w:style>
  <w:style w:type="paragraph" w:customStyle="1" w:styleId="CharChar1Char">
    <w:name w:val="Char Char1 Char"/>
    <w:basedOn w:val="a7"/>
    <w:uiPriority w:val="34"/>
    <w:locked/>
    <w:rPr>
      <w:rFonts w:ascii="Arial" w:hAnsi="Arial" w:cs="Arial"/>
      <w:szCs w:val="21"/>
    </w:rPr>
  </w:style>
  <w:style w:type="character" w:customStyle="1" w:styleId="afe">
    <w:name w:val="正文文本缩进字符"/>
    <w:link w:val="afd"/>
    <w:uiPriority w:val="29"/>
    <w:qFormat/>
    <w:rPr>
      <w:rFonts w:ascii="宋体" w:hAnsi="宋体"/>
      <w:kern w:val="2"/>
      <w:sz w:val="24"/>
      <w:szCs w:val="28"/>
      <w:lang w:val="zh-CN" w:eastAsia="zh-CN"/>
    </w:rPr>
  </w:style>
  <w:style w:type="character" w:customStyle="1" w:styleId="Char0">
    <w:name w:val="首行缩进 Char"/>
    <w:uiPriority w:val="59"/>
    <w:locked/>
    <w:rPr>
      <w:rFonts w:ascii="Times" w:eastAsia="宋体" w:hAnsi="Times"/>
      <w:sz w:val="24"/>
      <w:lang w:val="en-GB" w:eastAsia="zh-CN" w:bidi="ar-SA"/>
    </w:rPr>
  </w:style>
  <w:style w:type="paragraph" w:customStyle="1" w:styleId="CharChar1CharCharCharCharCharCharCharCharCharCharCharCharCharChar1">
    <w:name w:val="Char Char1 Char Char Char Char Char Char Char Char Char Char Char Char Char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1CharCharCharCharCharCharCharCharCharCharCharCharCharChar2">
    <w:name w:val="Char Char1 Char Char Char Char Char Char Char Char Char Char Char Char Char Char2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26">
    <w:name w:val="正文文本缩进 2字符"/>
    <w:link w:val="25"/>
    <w:uiPriority w:val="29"/>
    <w:qFormat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14">
    <w:name w:val="正文1"/>
    <w:basedOn w:val="a7"/>
    <w:next w:val="aff0"/>
    <w:uiPriority w:val="29"/>
    <w:locked/>
    <w:rPr>
      <w:rFonts w:ascii="宋体"/>
      <w:szCs w:val="20"/>
    </w:rPr>
  </w:style>
  <w:style w:type="paragraph" w:customStyle="1" w:styleId="Char1">
    <w:name w:val="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af2">
    <w:name w:val="正文文本字符"/>
    <w:link w:val="af0"/>
    <w:uiPriority w:val="29"/>
    <w:rPr>
      <w:rFonts w:ascii="Times New Roman" w:hAnsi="Times New Roman"/>
      <w:kern w:val="2"/>
      <w:sz w:val="24"/>
      <w:lang w:val="zh-CN" w:eastAsia="zh-CN"/>
    </w:rPr>
  </w:style>
  <w:style w:type="character" w:customStyle="1" w:styleId="aff3">
    <w:name w:val="日期字符"/>
    <w:link w:val="aff2"/>
    <w:uiPriority w:val="59"/>
    <w:rPr>
      <w:rFonts w:ascii="Times New Roman" w:hAnsi="Times New Roman"/>
      <w:sz w:val="21"/>
      <w:lang w:val="zh-CN" w:eastAsia="zh-CN"/>
    </w:rPr>
  </w:style>
  <w:style w:type="paragraph" w:customStyle="1" w:styleId="39">
    <w:name w:val="标题 3 （加黑）"/>
    <w:basedOn w:val="3"/>
    <w:uiPriority w:val="59"/>
    <w:locked/>
    <w:pPr>
      <w:keepNext w:val="0"/>
      <w:numPr>
        <w:ilvl w:val="0"/>
        <w:numId w:val="0"/>
      </w:numPr>
      <w:spacing w:before="360" w:after="360" w:line="360" w:lineRule="auto"/>
    </w:pPr>
    <w:rPr>
      <w:sz w:val="30"/>
    </w:rPr>
  </w:style>
  <w:style w:type="paragraph" w:customStyle="1" w:styleId="affff">
    <w:name w:val="表头文本"/>
    <w:uiPriority w:val="59"/>
    <w:locked/>
    <w:pPr>
      <w:jc w:val="center"/>
    </w:pPr>
    <w:rPr>
      <w:rFonts w:ascii="Arial" w:hAnsi="Arial"/>
      <w:b/>
      <w:sz w:val="21"/>
      <w:szCs w:val="21"/>
    </w:rPr>
  </w:style>
  <w:style w:type="paragraph" w:customStyle="1" w:styleId="xl24">
    <w:name w:val="xl24"/>
    <w:basedOn w:val="a7"/>
    <w:uiPriority w:val="34"/>
    <w:locked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/>
      <w:kern w:val="0"/>
      <w:szCs w:val="21"/>
    </w:rPr>
  </w:style>
  <w:style w:type="paragraph" w:customStyle="1" w:styleId="Absatz2AL">
    <w:name w:val="Absatz2AL"/>
    <w:basedOn w:val="af0"/>
    <w:next w:val="a7"/>
    <w:uiPriority w:val="34"/>
    <w:locked/>
    <w:pPr>
      <w:widowControl/>
      <w:overflowPunct w:val="0"/>
      <w:autoSpaceDE w:val="0"/>
      <w:autoSpaceDN w:val="0"/>
      <w:adjustRightInd w:val="0"/>
      <w:textAlignment w:val="baseline"/>
    </w:pPr>
    <w:rPr>
      <w:rFonts w:eastAsia="楷体_GB2312"/>
      <w:kern w:val="0"/>
      <w:lang w:val="de-DE"/>
    </w:rPr>
  </w:style>
  <w:style w:type="paragraph" w:customStyle="1" w:styleId="CharChar">
    <w:name w:val="注明要点 Char Char"/>
    <w:basedOn w:val="a7"/>
    <w:uiPriority w:val="29"/>
    <w:locked/>
    <w:pPr>
      <w:adjustRightInd w:val="0"/>
      <w:spacing w:beforeLines="50" w:afterLines="50" w:line="400" w:lineRule="exact"/>
      <w:textAlignment w:val="baseline"/>
    </w:pPr>
    <w:rPr>
      <w:b/>
      <w:sz w:val="24"/>
    </w:rPr>
  </w:style>
  <w:style w:type="paragraph" w:customStyle="1" w:styleId="affff0">
    <w:name w:val="列表－视讯"/>
    <w:basedOn w:val="a3"/>
    <w:uiPriority w:val="59"/>
    <w:locked/>
    <w:pPr>
      <w:numPr>
        <w:numId w:val="0"/>
      </w:numPr>
      <w:tabs>
        <w:tab w:val="left" w:pos="360"/>
      </w:tabs>
      <w:adjustRightInd w:val="0"/>
      <w:spacing w:line="360" w:lineRule="atLeast"/>
      <w:ind w:left="704" w:hanging="420"/>
      <w:textAlignment w:val="baseline"/>
    </w:pPr>
    <w:rPr>
      <w:sz w:val="24"/>
    </w:rPr>
  </w:style>
  <w:style w:type="paragraph" w:customStyle="1" w:styleId="CharCharChar">
    <w:name w:val="Char Char Char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Ren">
    <w:name w:val="Ren"/>
    <w:basedOn w:val="a7"/>
    <w:next w:val="a7"/>
    <w:link w:val="RenChar1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  <w:lang w:val="zh-CN"/>
    </w:rPr>
  </w:style>
  <w:style w:type="character" w:customStyle="1" w:styleId="RenChar1">
    <w:name w:val="Ren Char1"/>
    <w:link w:val="Ren"/>
    <w:uiPriority w:val="34"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affff1">
    <w:name w:val="表格居中"/>
    <w:basedOn w:val="a7"/>
    <w:uiPriority w:val="59"/>
    <w:locked/>
    <w:pPr>
      <w:autoSpaceDE w:val="0"/>
      <w:autoSpaceDN w:val="0"/>
      <w:adjustRightInd w:val="0"/>
      <w:jc w:val="center"/>
    </w:pPr>
    <w:rPr>
      <w:rFonts w:ascii="宋体"/>
      <w:kern w:val="0"/>
      <w:szCs w:val="21"/>
    </w:rPr>
  </w:style>
  <w:style w:type="paragraph" w:customStyle="1" w:styleId="a0">
    <w:name w:val="视讯标题"/>
    <w:basedOn w:val="a7"/>
    <w:next w:val="a7"/>
    <w:uiPriority w:val="59"/>
    <w:locked/>
    <w:pPr>
      <w:numPr>
        <w:numId w:val="5"/>
      </w:numPr>
      <w:adjustRightInd w:val="0"/>
      <w:spacing w:beforeLines="50" w:afterLines="50" w:line="360" w:lineRule="atLeast"/>
      <w:textAlignment w:val="baseline"/>
    </w:pPr>
    <w:rPr>
      <w:b/>
      <w:sz w:val="24"/>
    </w:rPr>
  </w:style>
  <w:style w:type="paragraph" w:customStyle="1" w:styleId="CharChar0">
    <w:name w:val="Char Char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Default">
    <w:name w:val="Default"/>
    <w:link w:val="DefaultChar"/>
    <w:uiPriority w:val="34"/>
    <w:locked/>
    <w:pPr>
      <w:widowControl w:val="0"/>
      <w:autoSpaceDE w:val="0"/>
      <w:autoSpaceDN w:val="0"/>
      <w:adjustRightInd w:val="0"/>
    </w:pPr>
    <w:rPr>
      <w:rFonts w:ascii="黑体" w:eastAsia="黑体" w:hAnsi="Times New Roman"/>
    </w:rPr>
  </w:style>
  <w:style w:type="character" w:customStyle="1" w:styleId="2b">
    <w:name w:val="正文文本 2字符"/>
    <w:link w:val="2a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character" w:customStyle="1" w:styleId="affe">
    <w:name w:val="标题字符"/>
    <w:link w:val="affd"/>
    <w:uiPriority w:val="59"/>
    <w:rPr>
      <w:rFonts w:ascii="Arial" w:hAnsi="Arial"/>
      <w:b/>
      <w:bCs/>
      <w:sz w:val="32"/>
      <w:szCs w:val="32"/>
      <w:lang w:val="zh-CN" w:eastAsia="zh-CN"/>
    </w:rPr>
  </w:style>
  <w:style w:type="paragraph" w:customStyle="1" w:styleId="RenChar">
    <w:name w:val="Ren Char"/>
    <w:basedOn w:val="a7"/>
    <w:next w:val="a7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character" w:customStyle="1" w:styleId="CharCharCharChar">
    <w:name w:val="注明要点 Char Char Char Char"/>
    <w:uiPriority w:val="29"/>
    <w:locked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15">
    <w:name w:val="样式 行距: 1.5 倍行距"/>
    <w:basedOn w:val="a7"/>
    <w:uiPriority w:val="59"/>
    <w:locked/>
    <w:pPr>
      <w:spacing w:line="400" w:lineRule="exact"/>
      <w:ind w:firstLineChars="200" w:firstLine="480"/>
    </w:pPr>
    <w:rPr>
      <w:rFonts w:ascii="宋体" w:hAnsi="宋体" w:cs="Arial"/>
      <w:kern w:val="0"/>
      <w:sz w:val="24"/>
    </w:rPr>
  </w:style>
  <w:style w:type="character" w:customStyle="1" w:styleId="afc">
    <w:name w:val="称呼字符"/>
    <w:link w:val="afb"/>
    <w:uiPriority w:val="59"/>
    <w:rPr>
      <w:rFonts w:ascii="宋体" w:hAnsi="宋体"/>
      <w:kern w:val="2"/>
      <w:sz w:val="24"/>
      <w:lang w:val="zh-CN" w:eastAsia="zh-CN"/>
    </w:rPr>
  </w:style>
  <w:style w:type="paragraph" w:customStyle="1" w:styleId="CharCharChar0">
    <w:name w:val="注明要点 Char Char Char"/>
    <w:basedOn w:val="RenChar"/>
    <w:uiPriority w:val="29"/>
    <w:locked/>
    <w:pPr>
      <w:spacing w:beforeLines="50" w:afterLines="50"/>
      <w:ind w:firstLineChars="0" w:firstLine="0"/>
    </w:pPr>
    <w:rPr>
      <w:b/>
    </w:rPr>
  </w:style>
  <w:style w:type="character" w:customStyle="1" w:styleId="33">
    <w:name w:val="正文文本 3字符"/>
    <w:link w:val="32"/>
    <w:uiPriority w:val="29"/>
    <w:rPr>
      <w:rFonts w:ascii="Times New Roman" w:hAnsi="Times New Roman"/>
      <w:sz w:val="18"/>
      <w:lang w:val="zh-CN" w:eastAsia="zh-CN"/>
    </w:rPr>
  </w:style>
  <w:style w:type="paragraph" w:customStyle="1" w:styleId="sq">
    <w:name w:val="sq"/>
    <w:basedOn w:val="a7"/>
    <w:uiPriority w:val="34"/>
    <w:locked/>
    <w:pPr>
      <w:spacing w:line="360" w:lineRule="auto"/>
      <w:ind w:left="181" w:firstLine="539"/>
    </w:pPr>
    <w:rPr>
      <w:rFonts w:ascii="宋体"/>
      <w:sz w:val="24"/>
      <w:szCs w:val="20"/>
    </w:rPr>
  </w:style>
  <w:style w:type="character" w:customStyle="1" w:styleId="3Char1Char">
    <w:name w:val="标题 3 Char1 Char"/>
    <w:uiPriority w:val="59"/>
    <w:locked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TML0">
    <w:name w:val="HTML 预设格式字符"/>
    <w:link w:val="HTML"/>
    <w:uiPriority w:val="34"/>
    <w:rPr>
      <w:rFonts w:ascii="宋体" w:hAnsi="宋体"/>
      <w:sz w:val="24"/>
      <w:szCs w:val="24"/>
      <w:lang w:val="zh-CN" w:eastAsia="zh-CN"/>
    </w:rPr>
  </w:style>
  <w:style w:type="paragraph" w:customStyle="1" w:styleId="normalProclevel1">
    <w:name w:val="normal Proc level 1"/>
    <w:basedOn w:val="a7"/>
    <w:uiPriority w:val="34"/>
    <w:locked/>
    <w:pPr>
      <w:widowControl/>
      <w:jc w:val="left"/>
      <w:outlineLvl w:val="0"/>
    </w:pPr>
    <w:rPr>
      <w:kern w:val="0"/>
      <w:sz w:val="24"/>
      <w:szCs w:val="20"/>
      <w:lang w:val="en-GB"/>
    </w:rPr>
  </w:style>
  <w:style w:type="paragraph" w:customStyle="1" w:styleId="affff2">
    <w:name w:val="沈正文"/>
    <w:uiPriority w:val="59"/>
    <w:locked/>
    <w:pPr>
      <w:widowControl w:val="0"/>
      <w:spacing w:beforeLines="100" w:afterLines="100" w:line="360" w:lineRule="auto"/>
      <w:ind w:firstLineChars="200" w:firstLine="480"/>
      <w:jc w:val="both"/>
    </w:pPr>
    <w:rPr>
      <w:rFonts w:ascii="Arial Narrow" w:hAnsi="Arial Narrow"/>
      <w:sz w:val="24"/>
      <w:szCs w:val="24"/>
    </w:rPr>
  </w:style>
  <w:style w:type="paragraph" w:customStyle="1" w:styleId="affff3">
    <w:name w:val="沈标题四"/>
    <w:basedOn w:val="4"/>
    <w:next w:val="affff2"/>
    <w:uiPriority w:val="59"/>
    <w:locked/>
    <w:pPr>
      <w:keepNext w:val="0"/>
      <w:keepLines w:val="0"/>
      <w:numPr>
        <w:ilvl w:val="0"/>
        <w:numId w:val="0"/>
      </w:numPr>
      <w:tabs>
        <w:tab w:val="left" w:pos="1080"/>
      </w:tabs>
      <w:spacing w:line="377" w:lineRule="auto"/>
      <w:ind w:left="1080" w:hanging="1080"/>
    </w:pPr>
    <w:rPr>
      <w:rFonts w:ascii="Times New Roman" w:eastAsia="宋体" w:hAnsi="Times New Roman"/>
      <w:b w:val="0"/>
    </w:rPr>
  </w:style>
  <w:style w:type="paragraph" w:customStyle="1" w:styleId="Level3">
    <w:name w:val="Level 3"/>
    <w:basedOn w:val="a7"/>
    <w:uiPriority w:val="34"/>
    <w:locked/>
    <w:pPr>
      <w:widowControl/>
    </w:pPr>
    <w:rPr>
      <w:rFonts w:ascii="Antique Olive" w:hAnsi="Antique Olive"/>
      <w:kern w:val="0"/>
      <w:sz w:val="22"/>
      <w:szCs w:val="20"/>
      <w:lang w:val="en-GB"/>
    </w:rPr>
  </w:style>
  <w:style w:type="character" w:customStyle="1" w:styleId="3zw">
    <w:name w:val="3zw"/>
    <w:basedOn w:val="a8"/>
    <w:uiPriority w:val="51"/>
    <w:locked/>
  </w:style>
  <w:style w:type="paragraph" w:customStyle="1" w:styleId="17">
    <w:name w:val="样式17"/>
    <w:basedOn w:val="af5"/>
    <w:uiPriority w:val="59"/>
    <w:locked/>
    <w:pPr>
      <w:ind w:left="1800" w:firstLineChars="0" w:firstLine="0"/>
    </w:pPr>
    <w:rPr>
      <w:color w:val="FF0000"/>
      <w:szCs w:val="21"/>
    </w:rPr>
  </w:style>
  <w:style w:type="paragraph" w:customStyle="1" w:styleId="LRP-2">
    <w:name w:val="LRP-2"/>
    <w:basedOn w:val="21"/>
    <w:uiPriority w:val="34"/>
    <w:locked/>
    <w:pPr>
      <w:numPr>
        <w:ilvl w:val="0"/>
        <w:numId w:val="0"/>
      </w:numPr>
      <w:tabs>
        <w:tab w:val="left" w:pos="840"/>
      </w:tabs>
      <w:spacing w:beforeLines="50" w:afterLines="50" w:line="360" w:lineRule="auto"/>
      <w:ind w:left="840" w:hanging="420"/>
    </w:pPr>
    <w:rPr>
      <w:rFonts w:ascii="Times New Roman" w:hAnsi="Times New Roman"/>
      <w:b w:val="0"/>
      <w:kern w:val="28"/>
    </w:rPr>
  </w:style>
  <w:style w:type="paragraph" w:customStyle="1" w:styleId="LRP-1">
    <w:name w:val="LRP-1"/>
    <w:basedOn w:val="10"/>
    <w:uiPriority w:val="34"/>
    <w:locked/>
    <w:pPr>
      <w:numPr>
        <w:numId w:val="6"/>
      </w:numPr>
      <w:spacing w:before="360" w:after="360" w:line="360" w:lineRule="auto"/>
      <w:jc w:val="center"/>
    </w:pPr>
    <w:rPr>
      <w:rFonts w:eastAsia="黑体"/>
      <w:b w:val="0"/>
      <w:bCs w:val="0"/>
      <w:sz w:val="36"/>
    </w:rPr>
  </w:style>
  <w:style w:type="paragraph" w:customStyle="1" w:styleId="CharChar1">
    <w:name w:val="沈正文 Char Char"/>
    <w:uiPriority w:val="59"/>
    <w:locked/>
    <w:pPr>
      <w:widowControl w:val="0"/>
      <w:autoSpaceDE w:val="0"/>
      <w:autoSpaceDN w:val="0"/>
      <w:adjustRightInd w:val="0"/>
      <w:spacing w:line="360" w:lineRule="exact"/>
      <w:ind w:firstLineChars="80" w:firstLine="168"/>
      <w:jc w:val="center"/>
    </w:pPr>
    <w:rPr>
      <w:rFonts w:ascii="Times New Roman" w:hAnsi="Times New Roman"/>
      <w:kern w:val="2"/>
      <w:sz w:val="21"/>
      <w:szCs w:val="21"/>
      <w:lang w:val="zh-CN"/>
    </w:rPr>
  </w:style>
  <w:style w:type="character" w:customStyle="1" w:styleId="af1">
    <w:name w:val="正文首行缩进字符"/>
    <w:link w:val="af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6">
    <w:name w:val="样式1"/>
    <w:basedOn w:val="4"/>
    <w:uiPriority w:val="59"/>
    <w:locked/>
    <w:pPr>
      <w:numPr>
        <w:ilvl w:val="0"/>
        <w:numId w:val="0"/>
      </w:numPr>
      <w:spacing w:before="160" w:after="170" w:line="240" w:lineRule="auto"/>
    </w:pPr>
  </w:style>
  <w:style w:type="paragraph" w:customStyle="1" w:styleId="affff4">
    <w:name w:val="a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TimesNewRoman">
    <w:name w:val="样式 标题 4 + (符号) Times New Roman"/>
    <w:basedOn w:val="5"/>
    <w:link w:val="4TimesNewRomanChar"/>
    <w:uiPriority w:val="59"/>
    <w:locked/>
    <w:pPr>
      <w:numPr>
        <w:ilvl w:val="0"/>
        <w:numId w:val="0"/>
      </w:numPr>
    </w:pPr>
    <w:rPr>
      <w:sz w:val="24"/>
    </w:rPr>
  </w:style>
  <w:style w:type="character" w:customStyle="1" w:styleId="4TimesNewRomanChar">
    <w:name w:val="样式 标题 4 + (符号) Times New Roman Char"/>
    <w:link w:val="4TimesNewRoman"/>
    <w:uiPriority w:val="59"/>
    <w:rPr>
      <w:rFonts w:ascii="Times New Roman" w:hAnsi="Times New Roman"/>
      <w:b/>
      <w:bCs/>
      <w:kern w:val="2"/>
      <w:sz w:val="24"/>
      <w:szCs w:val="28"/>
      <w:lang w:val="zh-CN" w:eastAsia="zh-CN"/>
    </w:rPr>
  </w:style>
  <w:style w:type="paragraph" w:customStyle="1" w:styleId="BulletTitle">
    <w:name w:val="Bullet_Title"/>
    <w:basedOn w:val="a7"/>
    <w:uiPriority w:val="34"/>
    <w:locked/>
    <w:pPr>
      <w:numPr>
        <w:numId w:val="7"/>
      </w:numPr>
      <w:spacing w:afterLines="25" w:line="300" w:lineRule="auto"/>
    </w:pPr>
    <w:rPr>
      <w:rFonts w:ascii="Arial Narrow" w:hAnsi="Arial Narrow"/>
      <w:sz w:val="24"/>
      <w:szCs w:val="20"/>
    </w:rPr>
  </w:style>
  <w:style w:type="paragraph" w:customStyle="1" w:styleId="CharChar10">
    <w:name w:val="Char Char1"/>
    <w:basedOn w:val="a7"/>
    <w:uiPriority w:val="34"/>
    <w:locked/>
    <w:rPr>
      <w:rFonts w:ascii="Tahoma" w:hAnsi="Tahoma"/>
      <w:sz w:val="24"/>
      <w:szCs w:val="20"/>
    </w:rPr>
  </w:style>
  <w:style w:type="character" w:customStyle="1" w:styleId="3d">
    <w:name w:val="3d"/>
    <w:basedOn w:val="a8"/>
    <w:uiPriority w:val="51"/>
    <w:locked/>
  </w:style>
  <w:style w:type="paragraph" w:customStyle="1" w:styleId="CharCharCharCharCharChar">
    <w:name w:val="Char Char Char Char Char Char"/>
    <w:basedOn w:val="a7"/>
    <w:uiPriority w:val="34"/>
    <w:locked/>
  </w:style>
  <w:style w:type="paragraph" w:customStyle="1" w:styleId="CharCharCharCharCharCharChar">
    <w:name w:val="Char Char Char Char Char Char Char"/>
    <w:basedOn w:val="a7"/>
    <w:uiPriority w:val="34"/>
    <w:locked/>
    <w:pPr>
      <w:widowControl/>
      <w:spacing w:after="160" w:line="240" w:lineRule="exact"/>
      <w:jc w:val="left"/>
    </w:pPr>
    <w:rPr>
      <w:szCs w:val="20"/>
    </w:rPr>
  </w:style>
  <w:style w:type="paragraph" w:customStyle="1" w:styleId="Char10">
    <w:name w:val="Char1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CharCharCharCharCharCharCharCharChar">
    <w:name w:val="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5">
    <w:name w:val="标准"/>
    <w:basedOn w:val="a7"/>
    <w:uiPriority w:val="59"/>
    <w:locked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楷体_GB2312"/>
      <w:kern w:val="0"/>
      <w:sz w:val="24"/>
      <w:szCs w:val="20"/>
    </w:rPr>
  </w:style>
  <w:style w:type="paragraph" w:customStyle="1" w:styleId="affff6">
    <w:name w:val="目录一标书"/>
    <w:basedOn w:val="af0"/>
    <w:uiPriority w:val="59"/>
    <w:locked/>
    <w:pPr>
      <w:outlineLvl w:val="0"/>
    </w:pPr>
    <w:rPr>
      <w:rFonts w:ascii="黑体" w:eastAsia="黑体" w:hAnsi="Arial" w:cs="Arial"/>
      <w:bCs/>
      <w:sz w:val="32"/>
      <w:szCs w:val="32"/>
    </w:rPr>
  </w:style>
  <w:style w:type="paragraph" w:customStyle="1" w:styleId="affff7">
    <w:name w:val="正文标书"/>
    <w:basedOn w:val="a7"/>
    <w:uiPriority w:val="29"/>
    <w:locked/>
    <w:pPr>
      <w:spacing w:line="360" w:lineRule="auto"/>
      <w:ind w:firstLine="420"/>
    </w:pPr>
    <w:rPr>
      <w:rFonts w:ascii="楷体_GB2312"/>
      <w:sz w:val="24"/>
    </w:rPr>
  </w:style>
  <w:style w:type="paragraph" w:customStyle="1" w:styleId="affff8">
    <w:name w:val="目录二标书"/>
    <w:basedOn w:val="a7"/>
    <w:uiPriority w:val="59"/>
    <w:locked/>
    <w:pPr>
      <w:spacing w:line="360" w:lineRule="auto"/>
      <w:ind w:firstLine="420"/>
      <w:outlineLvl w:val="1"/>
    </w:pPr>
    <w:rPr>
      <w:rFonts w:ascii="黑体" w:eastAsia="黑体"/>
      <w:sz w:val="28"/>
      <w:szCs w:val="28"/>
    </w:rPr>
  </w:style>
  <w:style w:type="paragraph" w:customStyle="1" w:styleId="affff9">
    <w:name w:val="目录三标书"/>
    <w:basedOn w:val="a7"/>
    <w:uiPriority w:val="59"/>
    <w:locked/>
    <w:pPr>
      <w:spacing w:line="360" w:lineRule="auto"/>
      <w:ind w:firstLine="420"/>
      <w:outlineLvl w:val="2"/>
    </w:pPr>
    <w:rPr>
      <w:rFonts w:ascii="宋体" w:hAnsi="宋体"/>
      <w:sz w:val="24"/>
    </w:rPr>
  </w:style>
  <w:style w:type="character" w:customStyle="1" w:styleId="28">
    <w:name w:val="正文首行缩进 2字符"/>
    <w:link w:val="27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CharCharCharCharCharCharChar">
    <w:name w:val="1 Char Char Char Char Char Char Char"/>
    <w:next w:val="a7"/>
    <w:uiPriority w:val="49"/>
    <w:locked/>
    <w:pPr>
      <w:keepNext/>
      <w:keepLines/>
      <w:tabs>
        <w:tab w:val="left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a">
    <w:name w:val="同密"/>
    <w:basedOn w:val="93"/>
    <w:link w:val="Char2"/>
    <w:uiPriority w:val="59"/>
    <w:locked/>
    <w:pPr>
      <w:adjustRightInd/>
      <w:snapToGrid/>
      <w:spacing w:beforeLines="0" w:line="360" w:lineRule="auto"/>
      <w:ind w:rightChars="13" w:right="27" w:firstLineChars="0" w:firstLine="0"/>
    </w:pPr>
    <w:rPr>
      <w:rFonts w:ascii="Times New Roman" w:hAnsi="Times New Roman"/>
      <w:b/>
      <w:sz w:val="21"/>
      <w:szCs w:val="21"/>
    </w:rPr>
  </w:style>
  <w:style w:type="character" w:customStyle="1" w:styleId="9Char">
    <w:name w:val="9 Char"/>
    <w:link w:val="93"/>
    <w:uiPriority w:val="49"/>
    <w:rPr>
      <w:rFonts w:ascii="Verdana" w:hAnsi="Verdana"/>
      <w:kern w:val="2"/>
      <w:sz w:val="24"/>
      <w:szCs w:val="24"/>
      <w:lang w:val="zh-CN" w:eastAsia="zh-CN"/>
    </w:rPr>
  </w:style>
  <w:style w:type="character" w:customStyle="1" w:styleId="Char2">
    <w:name w:val="同密 Char"/>
    <w:link w:val="affffa"/>
    <w:uiPriority w:val="59"/>
    <w:rPr>
      <w:rFonts w:ascii="Times New Roman" w:hAnsi="Times New Roman"/>
      <w:b/>
      <w:kern w:val="2"/>
      <w:sz w:val="21"/>
      <w:szCs w:val="21"/>
      <w:lang w:val="zh-CN" w:eastAsia="zh-CN"/>
    </w:rPr>
  </w:style>
  <w:style w:type="paragraph" w:customStyle="1" w:styleId="a1">
    <w:name w:val="换标点"/>
    <w:basedOn w:val="93"/>
    <w:link w:val="Char3"/>
    <w:uiPriority w:val="59"/>
    <w:locked/>
    <w:pPr>
      <w:numPr>
        <w:numId w:val="8"/>
      </w:numPr>
      <w:adjustRightInd/>
      <w:snapToGrid/>
      <w:spacing w:beforeLines="0" w:line="360" w:lineRule="auto"/>
      <w:ind w:rightChars="13" w:right="27" w:firstLineChars="0" w:firstLine="0"/>
    </w:pPr>
    <w:rPr>
      <w:rFonts w:ascii="宋体" w:hAnsi="宋体"/>
    </w:rPr>
  </w:style>
  <w:style w:type="paragraph" w:customStyle="1" w:styleId="25251252">
    <w:name w:val="样式 宋体 段前: 2.5 磅 段后: 2.5 磅 行距: 多倍行距 1.25 字行 首行缩进:  2 字符"/>
    <w:basedOn w:val="a7"/>
    <w:uiPriority w:val="59"/>
    <w:locked/>
    <w:pPr>
      <w:spacing w:line="400" w:lineRule="exact"/>
      <w:jc w:val="center"/>
    </w:pPr>
    <w:rPr>
      <w:rFonts w:ascii="宋体" w:hAnsi="宋体"/>
      <w:szCs w:val="20"/>
    </w:rPr>
  </w:style>
  <w:style w:type="character" w:customStyle="1" w:styleId="Char3">
    <w:name w:val="换标点 Char"/>
    <w:link w:val="a1"/>
    <w:uiPriority w:val="59"/>
    <w:rPr>
      <w:rFonts w:ascii="宋体" w:hAnsi="宋体"/>
      <w:kern w:val="2"/>
      <w:sz w:val="24"/>
      <w:szCs w:val="24"/>
      <w:lang w:val="zh-CN" w:eastAsia="zh-CN"/>
    </w:rPr>
  </w:style>
  <w:style w:type="character" w:customStyle="1" w:styleId="affb">
    <w:name w:val="副标题字符"/>
    <w:link w:val="affa"/>
    <w:uiPriority w:val="29"/>
    <w:rPr>
      <w:rFonts w:ascii="Cambria" w:hAnsi="Cambria"/>
      <w:b/>
      <w:bCs/>
      <w:kern w:val="28"/>
      <w:sz w:val="32"/>
      <w:szCs w:val="32"/>
    </w:rPr>
  </w:style>
  <w:style w:type="character" w:customStyle="1" w:styleId="18">
    <w:name w:val="不明显强调1"/>
    <w:uiPriority w:val="19"/>
    <w:locked/>
    <w:rPr>
      <w:i/>
      <w:iCs/>
      <w:color w:val="808080"/>
    </w:rPr>
  </w:style>
  <w:style w:type="paragraph" w:customStyle="1" w:styleId="4sect1234RefHeading1rh1sect12341RefHeading2">
    <w:name w:val="样式 标题 4sect 1.2.3.4Ref Heading 1rh1sect 1.2.3.41Ref Heading...2"/>
    <w:basedOn w:val="4"/>
    <w:uiPriority w:val="59"/>
    <w:locked/>
    <w:pPr>
      <w:widowControl/>
      <w:numPr>
        <w:numId w:val="0"/>
      </w:numPr>
      <w:tabs>
        <w:tab w:val="clear" w:pos="864"/>
        <w:tab w:val="left" w:pos="851"/>
      </w:tabs>
      <w:adjustRightInd w:val="0"/>
      <w:snapToGrid w:val="0"/>
      <w:spacing w:before="0" w:after="0" w:line="360" w:lineRule="auto"/>
      <w:ind w:left="851" w:hanging="851"/>
      <w:jc w:val="left"/>
    </w:pPr>
    <w:rPr>
      <w:rFonts w:ascii="宋体" w:eastAsia="宋体" w:hAnsi="宋体"/>
      <w:snapToGrid w:val="0"/>
      <w:kern w:val="24"/>
      <w:sz w:val="21"/>
      <w:szCs w:val="20"/>
      <w:lang w:val="en-US"/>
    </w:rPr>
  </w:style>
  <w:style w:type="paragraph" w:customStyle="1" w:styleId="5H5PIM5h5SecondSubheadingdashdsddheading5Rom2">
    <w:name w:val="样式 标题 5口H5PIM 5h5Second Subheadingdashdsddheading 5Rom...2"/>
    <w:basedOn w:val="5"/>
    <w:uiPriority w:val="59"/>
    <w:locked/>
    <w:pPr>
      <w:numPr>
        <w:numId w:val="0"/>
      </w:numPr>
      <w:tabs>
        <w:tab w:val="left" w:pos="992"/>
      </w:tabs>
      <w:spacing w:before="60" w:after="60" w:line="360" w:lineRule="auto"/>
      <w:ind w:left="992" w:hanging="992"/>
      <w:jc w:val="left"/>
    </w:pPr>
    <w:rPr>
      <w:rFonts w:cs="宋体"/>
      <w:sz w:val="21"/>
      <w:szCs w:val="21"/>
      <w:lang w:val="en-US"/>
    </w:rPr>
  </w:style>
  <w:style w:type="paragraph" w:customStyle="1" w:styleId="66Char26CharChar1PIM6CharChar1H6CharChar2">
    <w:name w:val="样式 标题 6标题 6 Char2标题 6 Char Char1PIM 6 Char Char1H6 Char Char...2"/>
    <w:basedOn w:val="6"/>
    <w:uiPriority w:val="59"/>
    <w:locked/>
    <w:pPr>
      <w:numPr>
        <w:ilvl w:val="0"/>
        <w:numId w:val="0"/>
      </w:numPr>
      <w:tabs>
        <w:tab w:val="clear" w:pos="1152"/>
        <w:tab w:val="left" w:pos="1134"/>
      </w:tabs>
      <w:spacing w:before="0" w:after="0" w:line="360" w:lineRule="auto"/>
      <w:ind w:left="1134" w:hanging="1134"/>
      <w:jc w:val="left"/>
    </w:pPr>
    <w:rPr>
      <w:rFonts w:ascii="宋体" w:hAnsi="宋体" w:cs="宋体"/>
      <w:sz w:val="21"/>
      <w:szCs w:val="20"/>
      <w:lang w:val="en-US"/>
    </w:rPr>
  </w:style>
  <w:style w:type="paragraph" w:customStyle="1" w:styleId="Char20">
    <w:name w:val="Char2"/>
    <w:basedOn w:val="a7"/>
    <w:uiPriority w:val="34"/>
    <w:locked/>
    <w:pPr>
      <w:keepNext/>
      <w:keepLines/>
      <w:pageBreakBefore/>
      <w:adjustRightInd w:val="0"/>
      <w:textAlignment w:val="baseline"/>
    </w:pPr>
    <w:rPr>
      <w:rFonts w:ascii="Tahoma" w:hAnsi="Tahoma"/>
      <w:sz w:val="24"/>
      <w:szCs w:val="20"/>
    </w:rPr>
  </w:style>
  <w:style w:type="paragraph" w:customStyle="1" w:styleId="422">
    <w:name w:val="样式 样式 正文首行缩进4级首行缩进 + 首行缩进:  2 字符 + 左侧:  2 字符"/>
    <w:basedOn w:val="a7"/>
    <w:uiPriority w:val="59"/>
    <w:locked/>
    <w:pPr>
      <w:autoSpaceDE w:val="0"/>
      <w:autoSpaceDN w:val="0"/>
      <w:adjustRightInd w:val="0"/>
      <w:spacing w:line="360" w:lineRule="auto"/>
      <w:jc w:val="left"/>
    </w:pPr>
    <w:rPr>
      <w:rFonts w:ascii="Arial" w:hAnsi="Arial"/>
      <w:snapToGrid w:val="0"/>
      <w:color w:val="000000"/>
      <w:kern w:val="0"/>
      <w:sz w:val="24"/>
    </w:rPr>
  </w:style>
  <w:style w:type="paragraph" w:customStyle="1" w:styleId="affffb">
    <w:name w:val="图号"/>
    <w:basedOn w:val="a7"/>
    <w:uiPriority w:val="59"/>
    <w:locked/>
    <w:p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MMTopic3">
    <w:name w:val="MM Topic 3"/>
    <w:basedOn w:val="3"/>
    <w:uiPriority w:val="34"/>
    <w:locked/>
    <w:pPr>
      <w:numPr>
        <w:ilvl w:val="0"/>
        <w:numId w:val="0"/>
      </w:numPr>
      <w:tabs>
        <w:tab w:val="left" w:pos="3840"/>
      </w:tabs>
      <w:ind w:left="1344" w:hanging="709"/>
    </w:pPr>
    <w:rPr>
      <w:lang w:val="en-US"/>
    </w:rPr>
  </w:style>
  <w:style w:type="paragraph" w:customStyle="1" w:styleId="Dtext">
    <w:name w:val="Dtext"/>
    <w:basedOn w:val="a7"/>
    <w:link w:val="DtextChar"/>
    <w:uiPriority w:val="34"/>
    <w:locked/>
    <w:pPr>
      <w:autoSpaceDE w:val="0"/>
      <w:autoSpaceDN w:val="0"/>
      <w:adjustRightInd w:val="0"/>
      <w:spacing w:line="480" w:lineRule="exact"/>
      <w:ind w:firstLineChars="218" w:firstLine="523"/>
    </w:pPr>
    <w:rPr>
      <w:rFonts w:ascii="宋体" w:hAnsi="宋体" w:cs="宋体"/>
      <w:color w:val="3366FF"/>
      <w:kern w:val="0"/>
      <w:sz w:val="24"/>
    </w:rPr>
  </w:style>
  <w:style w:type="paragraph" w:customStyle="1" w:styleId="Char11">
    <w:name w:val="Char11"/>
    <w:basedOn w:val="a7"/>
    <w:uiPriority w:val="34"/>
    <w:semiHidden/>
    <w:locked/>
    <w:rPr>
      <w:rFonts w:ascii="Tahoma" w:hAnsi="Tahoma"/>
      <w:szCs w:val="20"/>
    </w:rPr>
  </w:style>
  <w:style w:type="character" w:customStyle="1" w:styleId="DtextChar">
    <w:name w:val="Dtext Char"/>
    <w:link w:val="Dtext"/>
    <w:uiPriority w:val="34"/>
    <w:rPr>
      <w:rFonts w:ascii="宋体" w:hAnsi="宋体" w:cs="宋体"/>
      <w:color w:val="3366FF"/>
      <w:sz w:val="24"/>
      <w:szCs w:val="24"/>
    </w:rPr>
  </w:style>
  <w:style w:type="paragraph" w:customStyle="1" w:styleId="FPDocInfo">
    <w:name w:val="FP: Doc Info"/>
    <w:basedOn w:val="Default"/>
    <w:next w:val="Default"/>
    <w:uiPriority w:val="34"/>
    <w:locked/>
    <w:pPr>
      <w:spacing w:before="20" w:after="20"/>
    </w:pPr>
    <w:rPr>
      <w:rFonts w:ascii="Arial" w:eastAsia="宋体" w:hAnsi="Arial"/>
      <w:sz w:val="24"/>
      <w:szCs w:val="24"/>
    </w:rPr>
  </w:style>
  <w:style w:type="paragraph" w:customStyle="1" w:styleId="1Char">
    <w:name w:val="样式1 Char"/>
    <w:basedOn w:val="a7"/>
    <w:uiPriority w:val="59"/>
    <w:locked/>
    <w:pPr>
      <w:autoSpaceDE w:val="0"/>
      <w:autoSpaceDN w:val="0"/>
      <w:adjustRightInd w:val="0"/>
      <w:jc w:val="left"/>
    </w:pPr>
    <w:rPr>
      <w:rFonts w:ascii="新宋体" w:eastAsia="新宋体"/>
      <w:color w:val="0000FF"/>
      <w:kern w:val="0"/>
      <w:sz w:val="18"/>
      <w:szCs w:val="18"/>
    </w:rPr>
  </w:style>
  <w:style w:type="character" w:customStyle="1" w:styleId="1CharChar">
    <w:name w:val="样式1 Char Char"/>
    <w:uiPriority w:val="59"/>
    <w:locked/>
    <w:rPr>
      <w:rFonts w:ascii="新宋体" w:eastAsia="新宋体"/>
      <w:color w:val="0000FF"/>
      <w:sz w:val="18"/>
      <w:szCs w:val="18"/>
      <w:lang w:val="en-US" w:eastAsia="zh-CN" w:bidi="ar-SA"/>
    </w:rPr>
  </w:style>
  <w:style w:type="paragraph" w:customStyle="1" w:styleId="InfoBlue">
    <w:name w:val="InfoBlue"/>
    <w:basedOn w:val="a7"/>
    <w:next w:val="af0"/>
    <w:uiPriority w:val="34"/>
    <w:locked/>
    <w:pPr>
      <w:tabs>
        <w:tab w:val="left" w:pos="540"/>
        <w:tab w:val="left" w:pos="1260"/>
      </w:tabs>
      <w:spacing w:after="120" w:line="240" w:lineRule="atLeast"/>
    </w:pPr>
    <w:rPr>
      <w:rFonts w:ascii="宋体" w:hAnsi="宋体"/>
      <w:b/>
      <w:iCs/>
      <w:color w:val="000000"/>
      <w:kern w:val="0"/>
      <w:szCs w:val="20"/>
    </w:rPr>
  </w:style>
  <w:style w:type="paragraph" w:customStyle="1" w:styleId="a2">
    <w:name w:val="缩进正文"/>
    <w:basedOn w:val="a7"/>
    <w:next w:val="a7"/>
    <w:uiPriority w:val="59"/>
    <w:locked/>
    <w:pPr>
      <w:widowControl/>
      <w:numPr>
        <w:numId w:val="9"/>
      </w:numPr>
      <w:spacing w:beforeLines="50" w:before="156"/>
      <w:jc w:val="left"/>
      <w:textAlignment w:val="center"/>
    </w:pPr>
    <w:rPr>
      <w:rFonts w:ascii="宋体"/>
      <w:color w:val="000080"/>
      <w:spacing w:val="4"/>
      <w:kern w:val="0"/>
      <w:szCs w:val="21"/>
    </w:rPr>
  </w:style>
  <w:style w:type="paragraph" w:customStyle="1" w:styleId="oa">
    <w:name w:val="oa 正文"/>
    <w:basedOn w:val="a7"/>
    <w:link w:val="oaChar"/>
    <w:uiPriority w:val="34"/>
    <w:locked/>
    <w:pPr>
      <w:adjustRightInd w:val="0"/>
      <w:snapToGrid w:val="0"/>
      <w:spacing w:line="520" w:lineRule="exact"/>
      <w:ind w:firstLineChars="200" w:firstLine="480"/>
      <w:jc w:val="left"/>
    </w:pPr>
    <w:rPr>
      <w:rFonts w:ascii="宋体" w:hAnsi="宋体"/>
      <w:bCs/>
      <w:sz w:val="24"/>
    </w:rPr>
  </w:style>
  <w:style w:type="paragraph" w:customStyle="1" w:styleId="CharCharCharCharCharCharCharChar1Char">
    <w:name w:val="Char Char Char Char Char Char Char Char1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c">
    <w:name w:val="正文2"/>
    <w:basedOn w:val="a7"/>
    <w:uiPriority w:val="29"/>
    <w:locked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affffc">
    <w:name w:val="È±Ê¡ÎÄ±¾"/>
    <w:basedOn w:val="a7"/>
    <w:uiPriority w:val="34"/>
    <w:locked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text">
    <w:name w:val="text"/>
    <w:basedOn w:val="a7"/>
    <w:uiPriority w:val="34"/>
    <w:locked/>
    <w:pPr>
      <w:widowControl/>
      <w:spacing w:before="100" w:beforeAutospacing="1" w:after="100" w:afterAutospacing="1" w:line="360" w:lineRule="auto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customStyle="1" w:styleId="newtext">
    <w:name w:val="newtext"/>
    <w:basedOn w:val="a7"/>
    <w:uiPriority w:val="34"/>
    <w:locked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9">
    <w:name w:val="格式1"/>
    <w:basedOn w:val="a7"/>
    <w:uiPriority w:val="59"/>
    <w:locked/>
    <w:pPr>
      <w:spacing w:line="360" w:lineRule="auto"/>
      <w:jc w:val="center"/>
    </w:pPr>
    <w:rPr>
      <w:rFonts w:ascii="黑体" w:eastAsia="黑体" w:cs="宋体"/>
      <w:b/>
      <w:bCs/>
      <w:sz w:val="28"/>
      <w:szCs w:val="28"/>
    </w:rPr>
  </w:style>
  <w:style w:type="character" w:customStyle="1" w:styleId="oaChar">
    <w:name w:val="oa 正文 Char"/>
    <w:link w:val="oa"/>
    <w:uiPriority w:val="34"/>
    <w:rPr>
      <w:rFonts w:ascii="宋体" w:hAnsi="宋体"/>
      <w:bCs/>
      <w:kern w:val="2"/>
      <w:sz w:val="24"/>
      <w:szCs w:val="24"/>
    </w:rPr>
  </w:style>
  <w:style w:type="paragraph" w:customStyle="1" w:styleId="CharCharCharCharCharCharCharChar1Char1">
    <w:name w:val="Char Char Char Char Char Char Char Char1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H211Title2h2Underrubrik1prop2H21Heading2">
    <w:name w:val="样式 样式 标题 2H2标题 1.1Title2h2Underrubrik1prop2标题二H21Heading 2... + ..."/>
    <w:basedOn w:val="3"/>
    <w:next w:val="3"/>
    <w:link w:val="2H211Title2h2Underrubrik1prop2H21Heading2Char"/>
    <w:uiPriority w:val="59"/>
    <w:locked/>
    <w:pPr>
      <w:numPr>
        <w:ilvl w:val="0"/>
        <w:numId w:val="0"/>
      </w:numPr>
    </w:pPr>
    <w:rPr>
      <w:rFonts w:ascii="宋体" w:hAnsi="宋体"/>
      <w:lang w:val="en-US"/>
    </w:rPr>
  </w:style>
  <w:style w:type="character" w:customStyle="1" w:styleId="2H211Title2h2Underrubrik1prop2H21Heading2Char">
    <w:name w:val="样式 样式 标题 2H2标题 1.1Title2h2Underrubrik1prop2标题二H21Heading 2... + ... Char"/>
    <w:link w:val="2H211Title2h2Underrubrik1prop2H21Heading2"/>
    <w:uiPriority w:val="59"/>
    <w:rPr>
      <w:rFonts w:ascii="宋体" w:hAnsi="宋体"/>
      <w:b/>
      <w:bCs/>
      <w:kern w:val="2"/>
      <w:sz w:val="32"/>
      <w:szCs w:val="32"/>
    </w:rPr>
  </w:style>
  <w:style w:type="paragraph" w:customStyle="1" w:styleId="10222">
    <w:name w:val="样式 样式 样式 样式10 + 首行缩进:  2 字符 + 首行缩进:  2 字符 + 首行缩进:  2 字符"/>
    <w:basedOn w:val="a7"/>
    <w:uiPriority w:val="59"/>
    <w:locked/>
    <w:pPr>
      <w:keepNext/>
      <w:keepLines/>
      <w:autoSpaceDE w:val="0"/>
      <w:autoSpaceDN w:val="0"/>
      <w:adjustRightInd w:val="0"/>
      <w:jc w:val="left"/>
      <w:textAlignment w:val="baseline"/>
      <w:outlineLvl w:val="1"/>
    </w:pPr>
    <w:rPr>
      <w:rFonts w:ascii="宋体" w:hAnsi="Arial" w:cs="宋体"/>
      <w:b/>
      <w:kern w:val="0"/>
      <w:sz w:val="30"/>
      <w:szCs w:val="20"/>
    </w:rPr>
  </w:style>
  <w:style w:type="paragraph" w:customStyle="1" w:styleId="1Char0">
    <w:name w:val="1 Char"/>
    <w:basedOn w:val="a7"/>
    <w:uiPriority w:val="49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410">
    <w:name w:val="标题 4。1"/>
    <w:basedOn w:val="4"/>
    <w:uiPriority w:val="59"/>
    <w:locked/>
    <w:pPr>
      <w:numPr>
        <w:ilvl w:val="0"/>
        <w:numId w:val="0"/>
      </w:numPr>
      <w:ind w:left="567" w:hanging="567"/>
    </w:pPr>
    <w:rPr>
      <w:lang w:val="en-US"/>
    </w:rPr>
  </w:style>
  <w:style w:type="character" w:customStyle="1" w:styleId="word1">
    <w:name w:val="word1"/>
    <w:uiPriority w:val="34"/>
    <w:locked/>
    <w:rPr>
      <w:rFonts w:ascii="宋体" w:eastAsia="宋体" w:hAnsi="宋体" w:hint="eastAsia"/>
      <w:color w:val="666666"/>
      <w:sz w:val="18"/>
      <w:szCs w:val="18"/>
    </w:rPr>
  </w:style>
  <w:style w:type="paragraph" w:customStyle="1" w:styleId="079">
    <w:name w:val="样式  + 首行缩进:  0.79 厘米"/>
    <w:next w:val="af5"/>
    <w:uiPriority w:val="59"/>
    <w:locked/>
    <w:pPr>
      <w:widowControl w:val="0"/>
      <w:tabs>
        <w:tab w:val="left" w:pos="704"/>
        <w:tab w:val="left" w:pos="900"/>
      </w:tabs>
      <w:spacing w:line="400" w:lineRule="exact"/>
      <w:ind w:firstLine="540"/>
      <w:jc w:val="both"/>
    </w:pPr>
    <w:rPr>
      <w:rFonts w:ascii="Times New Roman" w:hAnsi="Times New Roman"/>
      <w:bCs/>
      <w:kern w:val="2"/>
      <w:sz w:val="24"/>
      <w:szCs w:val="24"/>
    </w:rPr>
  </w:style>
  <w:style w:type="paragraph" w:customStyle="1" w:styleId="xl65">
    <w:name w:val="xl65"/>
    <w:basedOn w:val="a7"/>
    <w:uiPriority w:val="59"/>
    <w:locked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affffd">
    <w:name w:val="四级条标题"/>
    <w:basedOn w:val="Default"/>
    <w:next w:val="Default"/>
    <w:uiPriority w:val="59"/>
    <w:locked/>
    <w:rPr>
      <w:rFonts w:ascii="Sim Hei+ 2" w:eastAsia="Sim Hei+ 2"/>
      <w:szCs w:val="24"/>
    </w:rPr>
  </w:style>
  <w:style w:type="paragraph" w:customStyle="1" w:styleId="affffe">
    <w:name w:val="空行"/>
    <w:basedOn w:val="a7"/>
    <w:uiPriority w:val="59"/>
    <w:locked/>
    <w:pPr>
      <w:keepLines/>
      <w:framePr w:hSpace="180" w:wrap="around" w:vAnchor="page" w:hAnchor="margin" w:y="3781"/>
      <w:widowControl/>
      <w:spacing w:line="400" w:lineRule="exact"/>
      <w:ind w:firstLine="480"/>
      <w:jc w:val="center"/>
    </w:pPr>
    <w:rPr>
      <w:sz w:val="24"/>
    </w:rPr>
  </w:style>
  <w:style w:type="paragraph" w:customStyle="1" w:styleId="CM7">
    <w:name w:val="CM7"/>
    <w:basedOn w:val="Default"/>
    <w:next w:val="Default"/>
    <w:uiPriority w:val="34"/>
    <w:locked/>
    <w:pPr>
      <w:spacing w:line="468" w:lineRule="atLeast"/>
    </w:pPr>
    <w:rPr>
      <w:rFonts w:ascii="宋体" w:eastAsia="宋体"/>
      <w:sz w:val="24"/>
      <w:szCs w:val="24"/>
    </w:rPr>
  </w:style>
  <w:style w:type="paragraph" w:customStyle="1" w:styleId="CM8">
    <w:name w:val="CM8"/>
    <w:basedOn w:val="Default"/>
    <w:next w:val="Default"/>
    <w:uiPriority w:val="34"/>
    <w:locked/>
    <w:pPr>
      <w:spacing w:line="468" w:lineRule="atLeast"/>
    </w:pPr>
    <w:rPr>
      <w:rFonts w:ascii="宋体" w:eastAsia="宋体"/>
      <w:sz w:val="24"/>
      <w:szCs w:val="24"/>
    </w:rPr>
  </w:style>
  <w:style w:type="character" w:customStyle="1" w:styleId="1Char1">
    <w:name w:val="1正文 Char"/>
    <w:uiPriority w:val="29"/>
    <w:locked/>
    <w:rPr>
      <w:rFonts w:eastAsia="宋体"/>
    </w:rPr>
  </w:style>
  <w:style w:type="paragraph" w:customStyle="1" w:styleId="2h2Title2H22ndlevelTitre2l22Header2Head2He">
    <w:name w:val="样式 标题 2节名h2Title2H22nd levelTitre2l22Header 2Head 2He..."/>
    <w:basedOn w:val="21"/>
    <w:uiPriority w:val="59"/>
    <w:locked/>
    <w:pPr>
      <w:numPr>
        <w:ilvl w:val="0"/>
        <w:numId w:val="0"/>
      </w:numPr>
      <w:tabs>
        <w:tab w:val="left" w:pos="0"/>
      </w:tabs>
      <w:spacing w:beforeLines="100" w:afterLines="100" w:line="400" w:lineRule="exact"/>
    </w:pPr>
    <w:rPr>
      <w:rFonts w:ascii="Times New Roman" w:eastAsia="黑体" w:hAnsi="Times New Roman"/>
      <w:b w:val="0"/>
      <w:bCs w:val="0"/>
      <w:kern w:val="28"/>
      <w:sz w:val="30"/>
      <w:szCs w:val="20"/>
      <w:lang w:val="en-US"/>
    </w:rPr>
  </w:style>
  <w:style w:type="paragraph" w:customStyle="1" w:styleId="3a">
    <w:name w:val="附件3"/>
    <w:basedOn w:val="a7"/>
    <w:uiPriority w:val="59"/>
    <w:locked/>
    <w:pPr>
      <w:tabs>
        <w:tab w:val="left" w:pos="840"/>
      </w:tabs>
      <w:spacing w:line="360" w:lineRule="exact"/>
      <w:ind w:left="840" w:hanging="420"/>
    </w:pPr>
    <w:rPr>
      <w:rFonts w:ascii="宋体" w:hAnsi="宋体"/>
      <w:color w:val="000000"/>
    </w:rPr>
  </w:style>
  <w:style w:type="paragraph" w:customStyle="1" w:styleId="45">
    <w:name w:val="附件4"/>
    <w:basedOn w:val="3a"/>
    <w:uiPriority w:val="59"/>
    <w:locked/>
    <w:pPr>
      <w:ind w:left="720"/>
    </w:pPr>
    <w:rPr>
      <w:b/>
    </w:rPr>
  </w:style>
  <w:style w:type="paragraph" w:customStyle="1" w:styleId="55">
    <w:name w:val="附件5"/>
    <w:basedOn w:val="45"/>
    <w:uiPriority w:val="59"/>
    <w:locked/>
    <w:rPr>
      <w:b w:val="0"/>
    </w:rPr>
  </w:style>
  <w:style w:type="paragraph" w:customStyle="1" w:styleId="afffff">
    <w:name w:val="文档正文"/>
    <w:basedOn w:val="a7"/>
    <w:uiPriority w:val="59"/>
    <w:locked/>
    <w:pPr>
      <w:adjustRightInd w:val="0"/>
      <w:spacing w:line="312" w:lineRule="atLeast"/>
      <w:ind w:firstLine="567"/>
      <w:textAlignment w:val="baseline"/>
    </w:pPr>
    <w:rPr>
      <w:rFonts w:ascii="长城仿宋" w:eastAsia="长城仿宋"/>
      <w:kern w:val="0"/>
      <w:sz w:val="28"/>
      <w:szCs w:val="20"/>
    </w:rPr>
  </w:style>
  <w:style w:type="paragraph" w:customStyle="1" w:styleId="a4">
    <w:name w:val="目录"/>
    <w:basedOn w:val="a7"/>
    <w:next w:val="a7"/>
    <w:uiPriority w:val="59"/>
    <w:locked/>
    <w:pPr>
      <w:numPr>
        <w:ilvl w:val="1"/>
        <w:numId w:val="10"/>
      </w:numPr>
      <w:jc w:val="center"/>
    </w:pPr>
    <w:rPr>
      <w:b/>
      <w:sz w:val="24"/>
      <w:szCs w:val="20"/>
    </w:rPr>
  </w:style>
  <w:style w:type="paragraph" w:customStyle="1" w:styleId="a5">
    <w:name w:val="主标题"/>
    <w:basedOn w:val="a7"/>
    <w:next w:val="a7"/>
    <w:uiPriority w:val="29"/>
    <w:locked/>
    <w:pPr>
      <w:numPr>
        <w:ilvl w:val="2"/>
        <w:numId w:val="10"/>
      </w:numPr>
      <w:spacing w:line="360" w:lineRule="auto"/>
      <w:jc w:val="center"/>
    </w:pPr>
    <w:rPr>
      <w:b/>
      <w:sz w:val="30"/>
      <w:szCs w:val="20"/>
    </w:rPr>
  </w:style>
  <w:style w:type="paragraph" w:customStyle="1" w:styleId="a6">
    <w:name w:val="¸½Â¼"/>
    <w:basedOn w:val="3"/>
    <w:uiPriority w:val="29"/>
    <w:semiHidden/>
    <w:locked/>
    <w:pPr>
      <w:keepLines w:val="0"/>
      <w:widowControl/>
      <w:numPr>
        <w:ilvl w:val="3"/>
        <w:numId w:val="10"/>
      </w:numPr>
      <w:tabs>
        <w:tab w:val="clear" w:pos="851"/>
        <w:tab w:val="left" w:pos="360"/>
      </w:tabs>
      <w:overflowPunct w:val="0"/>
      <w:autoSpaceDE w:val="0"/>
      <w:autoSpaceDN w:val="0"/>
      <w:adjustRightInd w:val="0"/>
      <w:spacing w:before="0" w:after="0" w:line="240" w:lineRule="auto"/>
      <w:textAlignment w:val="baseline"/>
      <w:outlineLvl w:val="9"/>
    </w:pPr>
    <w:rPr>
      <w:b w:val="0"/>
      <w:bCs w:val="0"/>
      <w:kern w:val="0"/>
      <w:position w:val="20"/>
      <w:sz w:val="24"/>
      <w:szCs w:val="20"/>
      <w:lang w:val="en-US"/>
    </w:rPr>
  </w:style>
  <w:style w:type="paragraph" w:customStyle="1" w:styleId="Blt">
    <w:name w:val="Blt"/>
    <w:basedOn w:val="a7"/>
    <w:uiPriority w:val="34"/>
    <w:locked/>
    <w:pPr>
      <w:widowControl/>
      <w:tabs>
        <w:tab w:val="left" w:pos="840"/>
      </w:tabs>
      <w:spacing w:after="60"/>
      <w:ind w:left="1080" w:hanging="360"/>
      <w:jc w:val="left"/>
    </w:pPr>
    <w:rPr>
      <w:kern w:val="0"/>
      <w:sz w:val="24"/>
      <w:szCs w:val="20"/>
      <w:lang w:eastAsia="en-US"/>
    </w:rPr>
  </w:style>
  <w:style w:type="paragraph" w:customStyle="1" w:styleId="font1">
    <w:name w:val="font1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ont7">
    <w:name w:val="font7"/>
    <w:basedOn w:val="a7"/>
    <w:uiPriority w:val="34"/>
    <w:locked/>
    <w:pPr>
      <w:widowControl/>
      <w:spacing w:before="100" w:beforeAutospacing="1" w:after="100" w:afterAutospacing="1"/>
      <w:jc w:val="left"/>
    </w:pPr>
    <w:rPr>
      <w:color w:val="000000"/>
      <w:kern w:val="0"/>
      <w:sz w:val="24"/>
    </w:rPr>
  </w:style>
  <w:style w:type="paragraph" w:customStyle="1" w:styleId="xl25">
    <w:name w:val="xl25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6">
    <w:name w:val="xl26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27">
    <w:name w:val="xl27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28">
    <w:name w:val="xl28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9">
    <w:name w:val="xl29"/>
    <w:basedOn w:val="a7"/>
    <w:uiPriority w:val="34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0">
    <w:name w:val="xl30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1">
    <w:name w:val="xl31"/>
    <w:basedOn w:val="a7"/>
    <w:uiPriority w:val="34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2">
    <w:name w:val="xl32"/>
    <w:basedOn w:val="a7"/>
    <w:uiPriority w:val="34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3">
    <w:name w:val="xl33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34">
    <w:name w:val="xl34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35">
    <w:name w:val="xl35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kern w:val="0"/>
      <w:sz w:val="24"/>
    </w:rPr>
  </w:style>
  <w:style w:type="paragraph" w:customStyle="1" w:styleId="xl36">
    <w:name w:val="xl36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FF0000"/>
      <w:kern w:val="0"/>
      <w:sz w:val="24"/>
    </w:rPr>
  </w:style>
  <w:style w:type="paragraph" w:customStyle="1" w:styleId="xl37">
    <w:name w:val="xl37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38">
    <w:name w:val="xl38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39">
    <w:name w:val="xl39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40">
    <w:name w:val="xl40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FF"/>
      <w:kern w:val="0"/>
      <w:sz w:val="24"/>
    </w:rPr>
  </w:style>
  <w:style w:type="paragraph" w:customStyle="1" w:styleId="xl41">
    <w:name w:val="xl41"/>
    <w:basedOn w:val="a7"/>
    <w:uiPriority w:val="34"/>
    <w:locked/>
    <w:pPr>
      <w:widowControl/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2">
    <w:name w:val="xl42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3">
    <w:name w:val="xl43"/>
    <w:basedOn w:val="a7"/>
    <w:uiPriority w:val="34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4">
    <w:name w:val="xl44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5">
    <w:name w:val="xl45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6">
    <w:name w:val="xl46"/>
    <w:basedOn w:val="a7"/>
    <w:uiPriority w:val="59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7">
    <w:name w:val="xl47"/>
    <w:basedOn w:val="a7"/>
    <w:uiPriority w:val="59"/>
    <w:locked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8">
    <w:name w:val="xl48"/>
    <w:basedOn w:val="a7"/>
    <w:uiPriority w:val="59"/>
    <w:locked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9">
    <w:name w:val="xl49"/>
    <w:basedOn w:val="a7"/>
    <w:uiPriority w:val="59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0">
    <w:name w:val="xl50"/>
    <w:basedOn w:val="a7"/>
    <w:uiPriority w:val="59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1">
    <w:name w:val="xl51"/>
    <w:basedOn w:val="a7"/>
    <w:uiPriority w:val="59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2">
    <w:name w:val="xl52"/>
    <w:basedOn w:val="a7"/>
    <w:uiPriority w:val="59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afffff0">
    <w:name w:val="段"/>
    <w:uiPriority w:val="59"/>
    <w:locked/>
    <w:pPr>
      <w:autoSpaceDE w:val="0"/>
      <w:autoSpaceDN w:val="0"/>
      <w:ind w:firstLineChars="200" w:firstLine="200"/>
      <w:jc w:val="both"/>
    </w:pPr>
    <w:rPr>
      <w:rFonts w:ascii="宋体" w:hAnsi="Times New Roman"/>
      <w:sz w:val="21"/>
    </w:rPr>
  </w:style>
  <w:style w:type="character" w:customStyle="1" w:styleId="af4">
    <w:name w:val="注释标题字符"/>
    <w:link w:val="af3"/>
    <w:uiPriority w:val="29"/>
    <w:rPr>
      <w:rFonts w:ascii="Times New Roman" w:hAnsi="Times New Roman"/>
      <w:kern w:val="2"/>
      <w:sz w:val="21"/>
    </w:rPr>
  </w:style>
  <w:style w:type="paragraph" w:customStyle="1" w:styleId="3b">
    <w:name w:val="标3"/>
    <w:basedOn w:val="a7"/>
    <w:uiPriority w:val="59"/>
    <w:locked/>
    <w:pPr>
      <w:tabs>
        <w:tab w:val="left" w:pos="360"/>
      </w:tabs>
      <w:adjustRightInd w:val="0"/>
      <w:snapToGrid w:val="0"/>
      <w:spacing w:before="50"/>
      <w:outlineLvl w:val="2"/>
    </w:pPr>
    <w:rPr>
      <w:rFonts w:ascii="Arial Narrow" w:eastAsia="仿宋_GB2312" w:hAnsi="Arial Narrow"/>
      <w:sz w:val="28"/>
      <w:szCs w:val="20"/>
    </w:rPr>
  </w:style>
  <w:style w:type="character" w:customStyle="1" w:styleId="21Char">
    <w:name w:val="样式 首行缩进:  2 字符1 Char"/>
    <w:link w:val="210"/>
    <w:uiPriority w:val="59"/>
    <w:rPr>
      <w:sz w:val="24"/>
    </w:rPr>
  </w:style>
  <w:style w:type="paragraph" w:customStyle="1" w:styleId="210">
    <w:name w:val="样式 首行缩进:  2 字符1"/>
    <w:basedOn w:val="a7"/>
    <w:link w:val="21Char"/>
    <w:uiPriority w:val="59"/>
    <w:locked/>
    <w:pPr>
      <w:spacing w:line="360" w:lineRule="auto"/>
      <w:ind w:firstLineChars="200" w:firstLine="480"/>
    </w:pPr>
    <w:rPr>
      <w:rFonts w:ascii="Calibri" w:hAnsi="Calibri"/>
      <w:kern w:val="0"/>
      <w:sz w:val="24"/>
      <w:szCs w:val="20"/>
    </w:rPr>
  </w:style>
  <w:style w:type="paragraph" w:customStyle="1" w:styleId="afffff1">
    <w:name w:val="段落正文"/>
    <w:basedOn w:val="a7"/>
    <w:uiPriority w:val="59"/>
    <w:locked/>
    <w:pPr>
      <w:spacing w:after="120" w:line="360" w:lineRule="auto"/>
      <w:ind w:firstLineChars="200" w:firstLine="480"/>
    </w:pPr>
    <w:rPr>
      <w:rFonts w:cs="宋体"/>
      <w:kern w:val="24"/>
      <w:sz w:val="24"/>
    </w:rPr>
  </w:style>
  <w:style w:type="paragraph" w:customStyle="1" w:styleId="font8">
    <w:name w:val="font8"/>
    <w:basedOn w:val="a7"/>
    <w:uiPriority w:val="34"/>
    <w:locked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font9">
    <w:name w:val="font9"/>
    <w:basedOn w:val="a7"/>
    <w:uiPriority w:val="34"/>
    <w:locked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RenCharChar">
    <w:name w:val="Ren Char Char"/>
    <w:basedOn w:val="a7"/>
    <w:next w:val="a7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paragraph" w:customStyle="1" w:styleId="211">
    <w:name w:val="正文文本 21"/>
    <w:basedOn w:val="a7"/>
    <w:uiPriority w:val="29"/>
    <w:locked/>
    <w:pPr>
      <w:widowControl/>
      <w:overflowPunct w:val="0"/>
      <w:autoSpaceDE w:val="0"/>
      <w:autoSpaceDN w:val="0"/>
      <w:adjustRightInd w:val="0"/>
      <w:ind w:left="720" w:hanging="720"/>
    </w:pPr>
    <w:rPr>
      <w:kern w:val="0"/>
      <w:sz w:val="24"/>
      <w:szCs w:val="20"/>
      <w:lang w:val="en-GB"/>
    </w:rPr>
  </w:style>
  <w:style w:type="paragraph" w:customStyle="1" w:styleId="CharCharCharChar0">
    <w:name w:val="Char Char Char Char"/>
    <w:basedOn w:val="af8"/>
    <w:uiPriority w:val="34"/>
    <w:locked/>
    <w:rPr>
      <w:rFonts w:ascii="Tahoma" w:hAnsi="Tahoma"/>
      <w:kern w:val="2"/>
      <w:sz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7"/>
    <w:uiPriority w:val="34"/>
    <w:locked/>
    <w:pPr>
      <w:tabs>
        <w:tab w:val="left" w:pos="360"/>
      </w:tabs>
      <w:spacing w:line="360" w:lineRule="auto"/>
      <w:ind w:left="482" w:firstLineChars="200" w:firstLine="200"/>
    </w:pPr>
    <w:rPr>
      <w:rFonts w:ascii="宋体"/>
      <w:sz w:val="24"/>
    </w:rPr>
  </w:style>
  <w:style w:type="paragraph" w:customStyle="1" w:styleId="afffff2">
    <w:name w:val="前言、引言标题"/>
    <w:next w:val="a7"/>
    <w:uiPriority w:val="59"/>
    <w:locked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fff3">
    <w:name w:val="章标题"/>
    <w:next w:val="afffff0"/>
    <w:uiPriority w:val="59"/>
    <w:locked/>
    <w:p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fffff4">
    <w:name w:val="一级条标题"/>
    <w:basedOn w:val="afffff3"/>
    <w:next w:val="afffff0"/>
    <w:uiPriority w:val="59"/>
    <w:locked/>
    <w:pPr>
      <w:tabs>
        <w:tab w:val="left" w:pos="360"/>
      </w:tabs>
      <w:spacing w:beforeLines="0" w:afterLines="0"/>
      <w:outlineLvl w:val="2"/>
    </w:pPr>
  </w:style>
  <w:style w:type="character" w:customStyle="1" w:styleId="CharChar7">
    <w:name w:val="Char Char7"/>
    <w:uiPriority w:val="34"/>
    <w:semiHidden/>
    <w:locked/>
    <w:rPr>
      <w:rFonts w:ascii="Times New Roman" w:eastAsia="宋体" w:hAnsi="Times New Roman" w:cs="Times New Roman"/>
      <w:szCs w:val="24"/>
    </w:rPr>
  </w:style>
  <w:style w:type="paragraph" w:customStyle="1" w:styleId="afffff5">
    <w:name w:val="点对点"/>
    <w:basedOn w:val="aff0"/>
    <w:link w:val="Char4"/>
    <w:uiPriority w:val="59"/>
    <w:locked/>
    <w:pPr>
      <w:ind w:firstLineChars="200" w:firstLine="482"/>
    </w:pPr>
    <w:rPr>
      <w:rFonts w:ascii="Times New Roman" w:hAnsi="Times New Roman"/>
      <w:b/>
      <w:kern w:val="2"/>
      <w:sz w:val="24"/>
      <w:szCs w:val="24"/>
    </w:rPr>
  </w:style>
  <w:style w:type="character" w:customStyle="1" w:styleId="Char4">
    <w:name w:val="点对点 Char"/>
    <w:link w:val="afffff5"/>
    <w:uiPriority w:val="59"/>
    <w:rPr>
      <w:rFonts w:ascii="Times New Roman" w:hAnsi="Times New Roman"/>
      <w:b/>
      <w:kern w:val="2"/>
      <w:sz w:val="24"/>
      <w:szCs w:val="24"/>
      <w:lang w:val="zh-CN" w:eastAsia="zh-CN"/>
    </w:rPr>
  </w:style>
  <w:style w:type="character" w:customStyle="1" w:styleId="Char5">
    <w:name w:val="标书正文 Char"/>
    <w:uiPriority w:val="59"/>
    <w:locked/>
    <w:rPr>
      <w:kern w:val="2"/>
      <w:sz w:val="24"/>
    </w:rPr>
  </w:style>
  <w:style w:type="paragraph" w:customStyle="1" w:styleId="CharCharCharCharCharCharCharCharCharCharCharChar">
    <w:name w:val="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GHT-">
    <w:name w:val="GHT-正文"/>
    <w:basedOn w:val="a7"/>
    <w:link w:val="GHT-Char"/>
    <w:uiPriority w:val="34"/>
    <w:locked/>
    <w:pPr>
      <w:adjustRightInd w:val="0"/>
      <w:spacing w:line="400" w:lineRule="exact"/>
      <w:ind w:firstLineChars="200" w:firstLine="520"/>
      <w:textAlignment w:val="baseline"/>
    </w:pPr>
    <w:rPr>
      <w:rFonts w:cs="宋体"/>
      <w:color w:val="000000"/>
      <w:spacing w:val="10"/>
      <w:kern w:val="0"/>
      <w:sz w:val="24"/>
      <w:szCs w:val="20"/>
    </w:rPr>
  </w:style>
  <w:style w:type="character" w:customStyle="1" w:styleId="GHT-Char">
    <w:name w:val="GHT-正文 Char"/>
    <w:link w:val="GHT-"/>
    <w:uiPriority w:val="34"/>
    <w:rPr>
      <w:rFonts w:ascii="Times New Roman" w:hAnsi="Times New Roman" w:cs="宋体"/>
      <w:color w:val="000000"/>
      <w:spacing w:val="10"/>
      <w:sz w:val="24"/>
    </w:rPr>
  </w:style>
  <w:style w:type="paragraph" w:customStyle="1" w:styleId="GHT-3">
    <w:name w:val="GHT-列表3"/>
    <w:uiPriority w:val="34"/>
    <w:locked/>
    <w:pPr>
      <w:tabs>
        <w:tab w:val="left" w:pos="840"/>
      </w:tabs>
      <w:ind w:left="840" w:hanging="360"/>
    </w:pPr>
    <w:rPr>
      <w:rFonts w:ascii="Times New Roman" w:hAnsi="Times New Roman" w:cs="宋体"/>
      <w:color w:val="000000"/>
      <w:spacing w:val="10"/>
      <w:sz w:val="24"/>
    </w:rPr>
  </w:style>
  <w:style w:type="character" w:customStyle="1" w:styleId="DefaultChar">
    <w:name w:val="Default Char"/>
    <w:link w:val="Default"/>
    <w:uiPriority w:val="34"/>
    <w:rPr>
      <w:rFonts w:ascii="黑体" w:eastAsia="黑体" w:hAnsi="Times New Roman"/>
    </w:rPr>
  </w:style>
  <w:style w:type="paragraph" w:customStyle="1" w:styleId="CM28">
    <w:name w:val="CM28"/>
    <w:basedOn w:val="a7"/>
    <w:next w:val="a7"/>
    <w:uiPriority w:val="34"/>
    <w:locked/>
    <w:pPr>
      <w:autoSpaceDE w:val="0"/>
      <w:autoSpaceDN w:val="0"/>
      <w:adjustRightInd w:val="0"/>
      <w:spacing w:line="468" w:lineRule="atLeast"/>
      <w:jc w:val="left"/>
    </w:pPr>
    <w:rPr>
      <w:rFonts w:ascii="新宋体" w:eastAsia="新宋体" w:hAnsi="Calibri"/>
      <w:kern w:val="0"/>
      <w:sz w:val="24"/>
      <w:szCs w:val="20"/>
    </w:rPr>
  </w:style>
  <w:style w:type="paragraph" w:customStyle="1" w:styleId="CM39">
    <w:name w:val="CM39"/>
    <w:basedOn w:val="Default"/>
    <w:next w:val="Default"/>
    <w:uiPriority w:val="34"/>
    <w:locked/>
    <w:pPr>
      <w:spacing w:after="98"/>
    </w:pPr>
    <w:rPr>
      <w:rFonts w:ascii="新宋体" w:eastAsia="新宋体" w:hAnsi="Calibri"/>
      <w:sz w:val="24"/>
    </w:rPr>
  </w:style>
  <w:style w:type="paragraph" w:customStyle="1" w:styleId="E42">
    <w:name w:val="E4表头2"/>
    <w:basedOn w:val="a7"/>
    <w:uiPriority w:val="34"/>
    <w:locked/>
    <w:pPr>
      <w:tabs>
        <w:tab w:val="left" w:pos="2114"/>
      </w:tabs>
      <w:ind w:left="2114" w:hanging="420"/>
    </w:pPr>
  </w:style>
  <w:style w:type="paragraph" w:customStyle="1" w:styleId="1a">
    <w:name w:val="修订1"/>
    <w:hidden/>
    <w:uiPriority w:val="99"/>
    <w:semiHidden/>
    <w:rPr>
      <w:rFonts w:ascii="Times New Roman" w:hAnsi="Times New Roman"/>
      <w:kern w:val="2"/>
      <w:sz w:val="21"/>
      <w:szCs w:val="24"/>
    </w:rPr>
  </w:style>
  <w:style w:type="paragraph" w:customStyle="1" w:styleId="style48">
    <w:name w:val="style48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character" w:customStyle="1" w:styleId="style21">
    <w:name w:val="style21"/>
    <w:uiPriority w:val="34"/>
    <w:locked/>
    <w:rPr>
      <w:rFonts w:ascii="Arial" w:hAnsi="Arial" w:cs="Arial"/>
      <w:b/>
      <w:bCs/>
    </w:rPr>
  </w:style>
  <w:style w:type="paragraph" w:customStyle="1" w:styleId="CharCharCharChar1">
    <w:name w:val="Char Char Char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character" w:customStyle="1" w:styleId="apple-converted-space">
    <w:name w:val="apple-converted-space"/>
    <w:uiPriority w:val="34"/>
    <w:locked/>
  </w:style>
  <w:style w:type="character" w:customStyle="1" w:styleId="3h3H3l3CTheading3Level3Headlevel3PIM3sect12Char">
    <w:name w:val="样式 标题 3h3H3l3CTheading 3Level 3 Headlevel_3PIM 3sect1.2... Char"/>
    <w:link w:val="3h3H3l3CTheading3Level3Headlevel3PIM3sect12"/>
    <w:uiPriority w:val="59"/>
    <w:rPr>
      <w:rFonts w:ascii="Arial" w:eastAsia="黑体" w:hAnsi="Arial"/>
      <w:bCs/>
      <w:kern w:val="2"/>
      <w:sz w:val="24"/>
      <w:szCs w:val="32"/>
    </w:rPr>
  </w:style>
  <w:style w:type="paragraph" w:customStyle="1" w:styleId="3h3H3l3CTheading3Level3Headlevel3PIM3sect12">
    <w:name w:val="样式 标题 3h3H3l3CTheading 3Level 3 Headlevel_3PIM 3sect1.2..."/>
    <w:basedOn w:val="3"/>
    <w:link w:val="3h3H3l3CTheading3Level3Headlevel3PIM3sect12Char"/>
    <w:uiPriority w:val="59"/>
    <w:locked/>
    <w:pPr>
      <w:numPr>
        <w:ilvl w:val="0"/>
        <w:numId w:val="0"/>
      </w:numPr>
      <w:spacing w:beforeLines="50" w:before="156" w:afterLines="50" w:after="156" w:line="360" w:lineRule="auto"/>
    </w:pPr>
    <w:rPr>
      <w:rFonts w:ascii="Arial" w:eastAsia="黑体" w:hAnsi="Arial"/>
      <w:b w:val="0"/>
      <w:sz w:val="24"/>
      <w:lang w:val="en-US"/>
    </w:rPr>
  </w:style>
  <w:style w:type="paragraph" w:customStyle="1" w:styleId="20">
    <w:name w:val="样式2"/>
    <w:basedOn w:val="10"/>
    <w:link w:val="2Char0"/>
    <w:uiPriority w:val="59"/>
    <w:locked/>
    <w:pPr>
      <w:numPr>
        <w:numId w:val="1"/>
      </w:numPr>
      <w:spacing w:before="120" w:after="120" w:line="360" w:lineRule="auto"/>
      <w:jc w:val="center"/>
    </w:pPr>
    <w:rPr>
      <w:sz w:val="36"/>
    </w:rPr>
  </w:style>
  <w:style w:type="paragraph" w:customStyle="1" w:styleId="1">
    <w:name w:val="1级标题"/>
    <w:basedOn w:val="10"/>
    <w:link w:val="1Char2"/>
    <w:uiPriority w:val="49"/>
    <w:locked/>
    <w:pPr>
      <w:numPr>
        <w:numId w:val="11"/>
      </w:numPr>
      <w:spacing w:before="120" w:after="120" w:line="360" w:lineRule="auto"/>
      <w:ind w:rightChars="13" w:right="27"/>
      <w:jc w:val="center"/>
    </w:pPr>
  </w:style>
  <w:style w:type="character" w:customStyle="1" w:styleId="2Char0">
    <w:name w:val="样式2 Char"/>
    <w:link w:val="20"/>
    <w:uiPriority w:val="59"/>
    <w:rPr>
      <w:rFonts w:ascii="Times New Roman" w:hAnsi="Times New Roman"/>
      <w:b/>
      <w:bCs/>
      <w:kern w:val="44"/>
      <w:sz w:val="36"/>
      <w:szCs w:val="44"/>
      <w:lang w:val="zh-CN" w:eastAsia="zh-CN"/>
    </w:rPr>
  </w:style>
  <w:style w:type="paragraph" w:customStyle="1" w:styleId="1b">
    <w:name w:val="1 级标题"/>
    <w:basedOn w:val="1"/>
    <w:next w:val="afffff6"/>
    <w:link w:val="1Char3"/>
    <w:qFormat/>
    <w:pPr>
      <w:pageBreakBefore/>
      <w:wordWrap w:val="0"/>
      <w:ind w:right="13"/>
    </w:pPr>
  </w:style>
  <w:style w:type="paragraph" w:customStyle="1" w:styleId="afffff6">
    <w:name w:val="正文内容"/>
    <w:basedOn w:val="a7"/>
    <w:link w:val="Char6"/>
    <w:uiPriority w:val="5"/>
    <w:qFormat/>
    <w:pPr>
      <w:adjustRightInd w:val="0"/>
      <w:spacing w:line="360" w:lineRule="auto"/>
      <w:ind w:firstLineChars="200" w:firstLine="200"/>
    </w:pPr>
    <w:rPr>
      <w:sz w:val="24"/>
      <w:lang w:val="zh-CN"/>
    </w:rPr>
  </w:style>
  <w:style w:type="character" w:customStyle="1" w:styleId="1Char2">
    <w:name w:val="1级标题 Char"/>
    <w:link w:val="1"/>
    <w:uiPriority w:val="49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22">
    <w:name w:val="2 级标题"/>
    <w:basedOn w:val="21"/>
    <w:next w:val="afffff6"/>
    <w:link w:val="2Char1"/>
    <w:uiPriority w:val="1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hAnsi="Times New Roman"/>
    </w:rPr>
  </w:style>
  <w:style w:type="character" w:customStyle="1" w:styleId="1Char3">
    <w:name w:val="1 级标题 Char"/>
    <w:link w:val="1b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30">
    <w:name w:val="3 级标题"/>
    <w:basedOn w:val="3"/>
    <w:next w:val="afffff6"/>
    <w:link w:val="3Char"/>
    <w:uiPriority w:val="2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8"/>
    </w:rPr>
  </w:style>
  <w:style w:type="character" w:customStyle="1" w:styleId="2Char1">
    <w:name w:val="2 级标题 Char"/>
    <w:link w:val="22"/>
    <w:uiPriority w:val="1"/>
    <w:rPr>
      <w:rFonts w:ascii="Times New Roman" w:hAnsi="Times New Roman"/>
      <w:b/>
      <w:bCs/>
      <w:sz w:val="32"/>
      <w:szCs w:val="32"/>
      <w:lang w:val="zh-CN"/>
    </w:rPr>
  </w:style>
  <w:style w:type="paragraph" w:customStyle="1" w:styleId="40">
    <w:name w:val="4 级标题"/>
    <w:basedOn w:val="4"/>
    <w:next w:val="afffff6"/>
    <w:link w:val="4Char"/>
    <w:uiPriority w:val="3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sz w:val="24"/>
    </w:rPr>
  </w:style>
  <w:style w:type="character" w:customStyle="1" w:styleId="3Char">
    <w:name w:val="3 级标题 Char"/>
    <w:link w:val="30"/>
    <w:uiPriority w:val="2"/>
    <w:rPr>
      <w:rFonts w:ascii="Times New Roman" w:hAnsi="Times New Roman"/>
      <w:b/>
      <w:bCs/>
      <w:kern w:val="2"/>
      <w:sz w:val="28"/>
      <w:szCs w:val="32"/>
      <w:lang w:val="zh-CN"/>
    </w:rPr>
  </w:style>
  <w:style w:type="paragraph" w:customStyle="1" w:styleId="50">
    <w:name w:val="5 级标题"/>
    <w:basedOn w:val="5"/>
    <w:next w:val="afffff6"/>
    <w:link w:val="5Char"/>
    <w:uiPriority w:val="4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4"/>
    </w:rPr>
  </w:style>
  <w:style w:type="character" w:customStyle="1" w:styleId="4Char">
    <w:name w:val="4 级标题 Char"/>
    <w:link w:val="40"/>
    <w:uiPriority w:val="3"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60">
    <w:name w:val="6 级标题"/>
    <w:basedOn w:val="6"/>
    <w:next w:val="afffff6"/>
    <w:link w:val="6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</w:rPr>
  </w:style>
  <w:style w:type="character" w:customStyle="1" w:styleId="5Char">
    <w:name w:val="5 级标题 Char"/>
    <w:link w:val="50"/>
    <w:uiPriority w:val="4"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70">
    <w:name w:val="7 级标题"/>
    <w:basedOn w:val="7"/>
    <w:next w:val="afffff6"/>
    <w:link w:val="7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</w:style>
  <w:style w:type="character" w:customStyle="1" w:styleId="6Char">
    <w:name w:val="6 级标题 Char"/>
    <w:link w:val="60"/>
    <w:uiPriority w:val="8"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80">
    <w:name w:val="8 级标题"/>
    <w:basedOn w:val="8"/>
    <w:next w:val="afffff6"/>
    <w:link w:val="8Char"/>
    <w:uiPriority w:val="9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7Char">
    <w:name w:val="7 级标题 Char"/>
    <w:link w:val="70"/>
    <w:uiPriority w:val="8"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90">
    <w:name w:val="9 级标题"/>
    <w:basedOn w:val="9"/>
    <w:link w:val="9Char0"/>
    <w:uiPriority w:val="10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8Char">
    <w:name w:val="8 级标题 Char"/>
    <w:link w:val="80"/>
    <w:uiPriority w:val="9"/>
    <w:rPr>
      <w:rFonts w:ascii="Times New Roman" w:hAnsi="Times New Roman"/>
      <w:b/>
      <w:kern w:val="2"/>
      <w:sz w:val="24"/>
      <w:szCs w:val="24"/>
      <w:lang w:val="zh-CN"/>
    </w:rPr>
  </w:style>
  <w:style w:type="character" w:customStyle="1" w:styleId="9Char0">
    <w:name w:val="9 级标题 Char"/>
    <w:link w:val="90"/>
    <w:uiPriority w:val="10"/>
    <w:rPr>
      <w:rFonts w:ascii="Times New Roman" w:hAnsi="Times New Roman"/>
      <w:b/>
      <w:kern w:val="2"/>
      <w:sz w:val="24"/>
      <w:szCs w:val="21"/>
      <w:lang w:val="zh-CN"/>
    </w:rPr>
  </w:style>
  <w:style w:type="paragraph" w:customStyle="1" w:styleId="afffff7">
    <w:name w:val="附件标题"/>
    <w:basedOn w:val="4"/>
    <w:uiPriority w:val="59"/>
    <w:locked/>
    <w:pPr>
      <w:numPr>
        <w:ilvl w:val="0"/>
        <w:numId w:val="0"/>
      </w:numPr>
      <w:spacing w:line="240" w:lineRule="auto"/>
      <w:jc w:val="center"/>
    </w:pPr>
    <w:rPr>
      <w:rFonts w:ascii="仿宋_GB2312" w:eastAsia="仿宋_GB2312" w:hAnsi="宋体"/>
      <w:color w:val="000000"/>
      <w:sz w:val="32"/>
      <w:lang w:val="en-US"/>
    </w:rPr>
  </w:style>
  <w:style w:type="character" w:customStyle="1" w:styleId="Char6">
    <w:name w:val="正文内容 Char"/>
    <w:link w:val="afffff6"/>
    <w:uiPriority w:val="5"/>
    <w:rPr>
      <w:rFonts w:ascii="Times New Roman" w:hAnsi="Times New Roman"/>
      <w:kern w:val="2"/>
      <w:sz w:val="24"/>
      <w:szCs w:val="24"/>
      <w:lang w:val="zh-CN"/>
    </w:rPr>
  </w:style>
  <w:style w:type="paragraph" w:styleId="afffff8">
    <w:name w:val="No Spacing"/>
    <w:uiPriority w:val="29"/>
    <w:locked/>
    <w:pPr>
      <w:widowControl w:val="0"/>
      <w:jc w:val="both"/>
    </w:pPr>
    <w:rPr>
      <w:kern w:val="2"/>
      <w:sz w:val="21"/>
      <w:szCs w:val="22"/>
    </w:rPr>
  </w:style>
  <w:style w:type="character" w:customStyle="1" w:styleId="afffb">
    <w:name w:val="列出段落字符"/>
    <w:link w:val="afffa"/>
    <w:uiPriority w:val="59"/>
    <w:rPr>
      <w:kern w:val="2"/>
      <w:sz w:val="21"/>
      <w:szCs w:val="22"/>
    </w:rPr>
  </w:style>
  <w:style w:type="paragraph" w:customStyle="1" w:styleId="afffff9">
    <w:name w:val="图片表格"/>
    <w:basedOn w:val="a7"/>
    <w:link w:val="afffffa"/>
    <w:uiPriority w:val="6"/>
    <w:qFormat/>
    <w:pPr>
      <w:adjustRightInd w:val="0"/>
      <w:jc w:val="center"/>
    </w:pPr>
    <w:rPr>
      <w:szCs w:val="21"/>
    </w:rPr>
  </w:style>
  <w:style w:type="paragraph" w:customStyle="1" w:styleId="TOC1">
    <w:name w:val="TOC 标题1"/>
    <w:basedOn w:val="10"/>
    <w:next w:val="a7"/>
    <w:uiPriority w:val="39"/>
    <w:unhideWhenUsed/>
    <w:locked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character" w:customStyle="1" w:styleId="afffffa">
    <w:name w:val="图片表格 字符"/>
    <w:basedOn w:val="a8"/>
    <w:link w:val="afffff9"/>
    <w:uiPriority w:val="6"/>
    <w:rPr>
      <w:rFonts w:ascii="Times New Roman" w:hAnsi="Times New Roman"/>
      <w:kern w:val="2"/>
      <w:sz w:val="21"/>
      <w:szCs w:val="21"/>
    </w:rPr>
  </w:style>
  <w:style w:type="paragraph" w:customStyle="1" w:styleId="afffffb">
    <w:name w:val="详见"/>
    <w:basedOn w:val="a7"/>
    <w:next w:val="afffff6"/>
    <w:link w:val="afffffc"/>
    <w:uiPriority w:val="7"/>
    <w:qFormat/>
    <w:pPr>
      <w:wordWrap w:val="0"/>
      <w:spacing w:beforeLines="50" w:before="50" w:afterLines="50" w:after="50" w:line="360" w:lineRule="auto"/>
      <w:jc w:val="left"/>
    </w:pPr>
    <w:rPr>
      <w:b/>
      <w:sz w:val="24"/>
      <w:u w:val="single"/>
    </w:rPr>
  </w:style>
  <w:style w:type="character" w:customStyle="1" w:styleId="afffffc">
    <w:name w:val="详见 字符"/>
    <w:basedOn w:val="a8"/>
    <w:link w:val="afffffb"/>
    <w:uiPriority w:val="7"/>
    <w:rPr>
      <w:rFonts w:ascii="Times New Roman" w:hAnsi="Times New Roman"/>
      <w:b/>
      <w:kern w:val="2"/>
      <w:sz w:val="24"/>
      <w:szCs w:val="24"/>
      <w:u w:val="single"/>
    </w:rPr>
  </w:style>
  <w:style w:type="character" w:customStyle="1" w:styleId="fontstyle01">
    <w:name w:val="fontstyle01"/>
    <w:basedOn w:val="a8"/>
    <w:rsid w:val="007F1970"/>
    <w:rPr>
      <w:rFonts w:ascii="黑体" w:eastAsia="黑体" w:hAnsi="黑体" w:cs="Times New Roman"/>
      <w:color w:val="000000"/>
      <w:sz w:val="32"/>
      <w:szCs w:val="32"/>
    </w:rPr>
  </w:style>
  <w:style w:type="table" w:styleId="1-1">
    <w:name w:val="Grid Table 1 Light Accent 1"/>
    <w:basedOn w:val="a9"/>
    <w:uiPriority w:val="46"/>
    <w:rsid w:val="00A747E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&#24494;&#32593;&#36890;&#32852;/Pre-Sale/000-Data-Base-Welink/000-&#37325;&#35201;&#25968;&#25454;/10-&#27169;&#29256;/&#26631;&#20070;&#25991;&#20214;-&#27169;&#2925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AD3291-EFA1-5D4B-B002-9D0F9C36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标书文件-模版.dotm</Template>
  <TotalTime>30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 彦兵</dc:creator>
  <cp:lastModifiedBy>赵 彦兵</cp:lastModifiedBy>
  <cp:revision>94</cp:revision>
  <cp:lastPrinted>2018-12-16T04:57:00Z</cp:lastPrinted>
  <dcterms:created xsi:type="dcterms:W3CDTF">2018-12-16T04:56:00Z</dcterms:created>
  <dcterms:modified xsi:type="dcterms:W3CDTF">2018-12-19T04:44:00Z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