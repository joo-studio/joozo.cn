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43" w:type="pct"/>
        <w:jc w:val="center"/>
        <w:tblLook w:val="04A0" w:firstRow="1" w:lastRow="0" w:firstColumn="1" w:lastColumn="0" w:noHBand="0" w:noVBand="1"/>
      </w:tblPr>
      <w:tblGrid>
        <w:gridCol w:w="1305"/>
        <w:gridCol w:w="1364"/>
        <w:gridCol w:w="794"/>
        <w:gridCol w:w="1153"/>
        <w:gridCol w:w="1030"/>
        <w:gridCol w:w="1736"/>
        <w:gridCol w:w="1291"/>
        <w:gridCol w:w="1460"/>
      </w:tblGrid>
      <w:tr w:rsidR="00431F26" w:rsidRPr="00431F26" w14:paraId="505B0FDD" w14:textId="77777777" w:rsidTr="00431F26">
        <w:trPr>
          <w:trHeight w:val="808"/>
          <w:jc w:val="center"/>
        </w:trPr>
        <w:tc>
          <w:tcPr>
            <w:tcW w:w="10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3B9E" w14:textId="77777777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8"/>
                <w:szCs w:val="20"/>
              </w:rPr>
              <w:t>《XXX》提案需求表</w:t>
            </w:r>
          </w:p>
        </w:tc>
      </w:tr>
      <w:tr w:rsidR="00431F26" w:rsidRPr="00431F26" w14:paraId="28E8F744" w14:textId="77777777" w:rsidTr="00431F26">
        <w:trPr>
          <w:trHeight w:val="821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67AD" w14:textId="39C95377" w:rsidR="00431F26" w:rsidRPr="00431F26" w:rsidRDefault="00431F26" w:rsidP="00431F26">
            <w:pPr>
              <w:widowControl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销售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2423F" w14:textId="4B71BE24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44208" w14:textId="77777777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E9E6" w14:textId="65984CB5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F0DA" w14:textId="77777777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填写日期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9BEF" w14:textId="1EC3AF98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</w:p>
        </w:tc>
      </w:tr>
      <w:tr w:rsidR="00431F26" w:rsidRPr="00431F26" w14:paraId="402A64C7" w14:textId="77777777" w:rsidTr="00431F26">
        <w:trPr>
          <w:trHeight w:val="821"/>
          <w:jc w:val="center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2C492" w14:textId="77777777" w:rsidR="00431F26" w:rsidRPr="00431F26" w:rsidRDefault="00431F26" w:rsidP="00431F26">
            <w:pPr>
              <w:widowControl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基本情况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D8D9" w14:textId="7B93E055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E56E" w14:textId="0A5717C4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9CAD" w14:textId="7312107E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44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79275" w14:textId="4A376D87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</w:tr>
      <w:tr w:rsidR="00431F26" w:rsidRPr="00431F26" w14:paraId="6E193245" w14:textId="77777777" w:rsidTr="00431F26">
        <w:trPr>
          <w:trHeight w:val="808"/>
          <w:jc w:val="center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8EAB4" w14:textId="77777777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CF03" w14:textId="74C3DCB4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网址</w:t>
            </w:r>
          </w:p>
        </w:tc>
        <w:tc>
          <w:tcPr>
            <w:tcW w:w="7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74D7" w14:textId="3C75B2BF" w:rsidR="00431F26" w:rsidRPr="00431F26" w:rsidRDefault="00431F26" w:rsidP="00431F26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</w:tr>
      <w:tr w:rsidR="00431F26" w:rsidRPr="00431F26" w14:paraId="385AE814" w14:textId="77777777" w:rsidTr="00431F26">
        <w:trPr>
          <w:trHeight w:val="2470"/>
          <w:jc w:val="center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7CEC" w14:textId="77777777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4D50" w14:textId="4BFE45AD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客情关系描述</w:t>
            </w:r>
          </w:p>
        </w:tc>
        <w:tc>
          <w:tcPr>
            <w:tcW w:w="7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DF43" w14:textId="18F6E3F2" w:rsidR="00431F26" w:rsidRPr="00431F26" w:rsidRDefault="00431F26" w:rsidP="00431F26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24"/>
              </w:rPr>
            </w:pPr>
          </w:p>
        </w:tc>
      </w:tr>
      <w:tr w:rsidR="00431F26" w:rsidRPr="00431F26" w14:paraId="51D8A5AE" w14:textId="77777777" w:rsidTr="00431F26">
        <w:trPr>
          <w:trHeight w:val="975"/>
          <w:jc w:val="center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61FD5" w14:textId="77777777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FCAE" w14:textId="018DCF7F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资料最晚交付时间</w:t>
            </w:r>
          </w:p>
        </w:tc>
        <w:tc>
          <w:tcPr>
            <w:tcW w:w="7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71EE" w14:textId="52938CCF" w:rsidR="00431F26" w:rsidRPr="00431F26" w:rsidRDefault="00431F26" w:rsidP="00431F26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24"/>
              </w:rPr>
            </w:pPr>
          </w:p>
        </w:tc>
      </w:tr>
      <w:tr w:rsidR="00431F26" w:rsidRPr="00431F26" w14:paraId="2A0CAA4A" w14:textId="77777777" w:rsidTr="00431F26">
        <w:trPr>
          <w:trHeight w:val="766"/>
          <w:jc w:val="center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E577" w14:textId="77777777" w:rsidR="00431F26" w:rsidRPr="00431F26" w:rsidRDefault="00431F26" w:rsidP="00431F26">
            <w:pPr>
              <w:widowControl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需求描述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FD98" w14:textId="385DFD00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需求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09DCD" w14:textId="77777777" w:rsidR="00431F26" w:rsidRPr="00431F26" w:rsidRDefault="00431F26" w:rsidP="00431F26">
            <w:pPr>
              <w:widowControl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提案资料编写</w:t>
            </w:r>
          </w:p>
        </w:tc>
        <w:tc>
          <w:tcPr>
            <w:tcW w:w="44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14E7B" w14:textId="02E9488F" w:rsidR="00431F26" w:rsidRPr="00431F26" w:rsidRDefault="00431F26" w:rsidP="00431F26">
            <w:pPr>
              <w:widowControl/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电话会议</w:t>
            </w:r>
          </w:p>
        </w:tc>
      </w:tr>
      <w:tr w:rsidR="00431F26" w:rsidRPr="00431F26" w14:paraId="3CCDB907" w14:textId="77777777" w:rsidTr="00431F26">
        <w:trPr>
          <w:trHeight w:val="2244"/>
          <w:jc w:val="center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980C" w14:textId="77777777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E2EC" w14:textId="0A97CD68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需求明细</w:t>
            </w:r>
          </w:p>
        </w:tc>
        <w:tc>
          <w:tcPr>
            <w:tcW w:w="7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4340C" w14:textId="228CB210" w:rsidR="00431F26" w:rsidRPr="00431F26" w:rsidRDefault="00431F26" w:rsidP="00431F26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</w:tr>
      <w:tr w:rsidR="00431F26" w:rsidRPr="00431F26" w14:paraId="4D4A74F5" w14:textId="77777777" w:rsidTr="00431F26">
        <w:trPr>
          <w:trHeight w:val="2244"/>
          <w:jc w:val="center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275F" w14:textId="77777777" w:rsidR="00431F26" w:rsidRPr="00431F26" w:rsidRDefault="00431F26" w:rsidP="00431F26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3B95" w14:textId="7CAFCE18" w:rsidR="00431F26" w:rsidRPr="00431F26" w:rsidRDefault="00431F26" w:rsidP="00431F26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31F2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后续计划</w:t>
            </w:r>
          </w:p>
        </w:tc>
        <w:tc>
          <w:tcPr>
            <w:tcW w:w="7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9553" w14:textId="7F825B36" w:rsidR="00431F26" w:rsidRPr="00431F26" w:rsidRDefault="00431F26" w:rsidP="00431F26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24"/>
              </w:rPr>
            </w:pPr>
          </w:p>
        </w:tc>
      </w:tr>
    </w:tbl>
    <w:p w14:paraId="46FAF937" w14:textId="77777777" w:rsidR="00431F26" w:rsidRDefault="00431F26" w:rsidP="00046C3A">
      <w:pPr>
        <w:widowControl/>
        <w:jc w:val="left"/>
        <w:rPr>
          <w:sz w:val="24"/>
          <w:lang w:val="zh-CN"/>
        </w:rPr>
      </w:pPr>
    </w:p>
    <w:p w14:paraId="62F2EBC9" w14:textId="538240C0" w:rsidR="0018388B" w:rsidRDefault="00431F26" w:rsidP="00046C3A">
      <w:pPr>
        <w:widowControl/>
        <w:jc w:val="left"/>
        <w:rPr>
          <w:sz w:val="24"/>
          <w:lang w:val="zh-CN"/>
        </w:rPr>
      </w:pPr>
      <w:r>
        <w:rPr>
          <w:sz w:val="24"/>
          <w:lang w:val="zh-CN"/>
        </w:rPr>
        <w:t>注：</w:t>
      </w:r>
    </w:p>
    <w:p w14:paraId="52DF1700" w14:textId="0C69E6A1" w:rsidR="00431F26" w:rsidRPr="00046C3A" w:rsidRDefault="00431F26" w:rsidP="00046C3A">
      <w:pPr>
        <w:widowControl/>
        <w:jc w:val="left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请</w:t>
      </w:r>
      <w:r>
        <w:rPr>
          <w:sz w:val="24"/>
          <w:lang w:val="zh-CN"/>
        </w:rPr>
        <w:t>在需求明细</w:t>
      </w:r>
      <w:r>
        <w:rPr>
          <w:rFonts w:hint="eastAsia"/>
          <w:sz w:val="24"/>
          <w:lang w:val="zh-CN"/>
        </w:rPr>
        <w:t>里</w:t>
      </w:r>
      <w:r>
        <w:rPr>
          <w:sz w:val="24"/>
          <w:lang w:val="zh-CN"/>
        </w:rPr>
        <w:t>，</w:t>
      </w:r>
      <w:r>
        <w:rPr>
          <w:rFonts w:hint="eastAsia"/>
          <w:sz w:val="24"/>
          <w:lang w:val="zh-CN"/>
        </w:rPr>
        <w:t>确认</w:t>
      </w:r>
      <w:r>
        <w:rPr>
          <w:sz w:val="24"/>
          <w:lang w:val="zh-CN"/>
        </w:rPr>
        <w:t>输出资料的格式；</w:t>
      </w:r>
      <w:bookmarkStart w:id="0" w:name="_GoBack"/>
      <w:bookmarkEnd w:id="0"/>
    </w:p>
    <w:sectPr w:rsidR="00431F26" w:rsidRPr="00046C3A" w:rsidSect="00851D72">
      <w:headerReference w:type="default" r:id="rId9"/>
      <w:footerReference w:type="default" r:id="rId10"/>
      <w:pgSz w:w="11906" w:h="16838"/>
      <w:pgMar w:top="720" w:right="720" w:bottom="720" w:left="720" w:header="340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AFBA8" w14:textId="77777777" w:rsidR="005226D6" w:rsidRDefault="005226D6">
      <w:r>
        <w:separator/>
      </w:r>
    </w:p>
  </w:endnote>
  <w:endnote w:type="continuationSeparator" w:id="0">
    <w:p w14:paraId="7A0662C8" w14:textId="77777777" w:rsidR="005226D6" w:rsidRDefault="0052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charset w:val="86"/>
    <w:family w:val="modern"/>
    <w:pitch w:val="fixed"/>
    <w:sig w:usb0="00000283" w:usb1="288F0000" w:usb2="00000016" w:usb3="00000000" w:csb0="00040001" w:csb1="00000000"/>
  </w:font>
  <w:font w:name="Sim Hei+ 2">
    <w:altName w:val="宋体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5614" w14:textId="37EABE00" w:rsidR="00700220" w:rsidRDefault="00700220">
    <w:pPr>
      <w:pStyle w:val="aff6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北京微网通联股份有限公司</w:t>
    </w:r>
    <w:r>
      <w:ptab w:relativeTo="margin" w:alignment="center" w:leader="none"/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431F26">
      <w:rPr>
        <w:noProof/>
      </w:rPr>
      <w:t>1</w:t>
    </w:r>
    <w:r>
      <w:fldChar w:fldCharType="end"/>
    </w:r>
    <w:r>
      <w:rPr>
        <w:rFonts w:hint="eastAsia"/>
      </w:rPr>
      <w:t>-</w:t>
    </w:r>
    <w:r>
      <w:ptab w:relativeTo="margin" w:alignment="right" w:leader="none"/>
    </w:r>
    <w:r>
      <w:rPr>
        <w:rFonts w:hint="eastAsia"/>
      </w:rPr>
      <w:t>-</w:t>
    </w:r>
    <w:r w:rsidR="00D84E3F">
      <w:rPr>
        <w:rFonts w:hint="eastAsia"/>
      </w:rPr>
      <w:t>内部</w:t>
    </w:r>
    <w:r>
      <w:rPr>
        <w:rFonts w:hint="eastAsia"/>
      </w:rPr>
      <w:t>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5A867" w14:textId="77777777" w:rsidR="005226D6" w:rsidRDefault="005226D6">
      <w:r>
        <w:separator/>
      </w:r>
    </w:p>
  </w:footnote>
  <w:footnote w:type="continuationSeparator" w:id="0">
    <w:p w14:paraId="6A6D3843" w14:textId="77777777" w:rsidR="005226D6" w:rsidRDefault="00522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CB7C" w14:textId="6F45F313" w:rsidR="0019337E" w:rsidRDefault="0019337E" w:rsidP="0019337E">
    <w:pPr>
      <w:pStyle w:val="aff8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E6C23FF" wp14:editId="05ADC036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3" name="图片 3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</w:p>
  <w:p w14:paraId="002AEF00" w14:textId="77777777" w:rsidR="0019337E" w:rsidRDefault="0019337E">
    <w:pPr>
      <w:pStyle w:val="aff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8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9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proofState w:spelling="clean" w:grammar="clean"/>
  <w:attachedTemplate r:id="rId1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51"/>
    <w:rsid w:val="00000650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3062"/>
    <w:rsid w:val="0004513F"/>
    <w:rsid w:val="00045FD1"/>
    <w:rsid w:val="00046C3A"/>
    <w:rsid w:val="000515E2"/>
    <w:rsid w:val="000528CA"/>
    <w:rsid w:val="00053316"/>
    <w:rsid w:val="00056200"/>
    <w:rsid w:val="000635C6"/>
    <w:rsid w:val="0007208D"/>
    <w:rsid w:val="00075365"/>
    <w:rsid w:val="00082DBF"/>
    <w:rsid w:val="000840BD"/>
    <w:rsid w:val="000841CA"/>
    <w:rsid w:val="000867EB"/>
    <w:rsid w:val="00091241"/>
    <w:rsid w:val="00093997"/>
    <w:rsid w:val="00093E35"/>
    <w:rsid w:val="000950D8"/>
    <w:rsid w:val="000A4A92"/>
    <w:rsid w:val="000A568E"/>
    <w:rsid w:val="000B3932"/>
    <w:rsid w:val="000B42CF"/>
    <w:rsid w:val="000B5595"/>
    <w:rsid w:val="000C0B61"/>
    <w:rsid w:val="000C2603"/>
    <w:rsid w:val="000C2B58"/>
    <w:rsid w:val="000C2CDE"/>
    <w:rsid w:val="000C33CA"/>
    <w:rsid w:val="000C3EAA"/>
    <w:rsid w:val="000C459B"/>
    <w:rsid w:val="000C4CC1"/>
    <w:rsid w:val="000C55EF"/>
    <w:rsid w:val="000C5CA6"/>
    <w:rsid w:val="000D2868"/>
    <w:rsid w:val="000D2B42"/>
    <w:rsid w:val="000D446D"/>
    <w:rsid w:val="000D5CFE"/>
    <w:rsid w:val="000E0AA9"/>
    <w:rsid w:val="000F319F"/>
    <w:rsid w:val="000F4E0B"/>
    <w:rsid w:val="000F5335"/>
    <w:rsid w:val="000F6BD4"/>
    <w:rsid w:val="001011B3"/>
    <w:rsid w:val="00107CB7"/>
    <w:rsid w:val="00110278"/>
    <w:rsid w:val="001105BB"/>
    <w:rsid w:val="00110605"/>
    <w:rsid w:val="0011224E"/>
    <w:rsid w:val="001203C4"/>
    <w:rsid w:val="00121326"/>
    <w:rsid w:val="0012362A"/>
    <w:rsid w:val="001236BC"/>
    <w:rsid w:val="001270A7"/>
    <w:rsid w:val="001341FD"/>
    <w:rsid w:val="00137D0B"/>
    <w:rsid w:val="001432DA"/>
    <w:rsid w:val="00144ED2"/>
    <w:rsid w:val="0014683B"/>
    <w:rsid w:val="001478E2"/>
    <w:rsid w:val="00151668"/>
    <w:rsid w:val="00151D49"/>
    <w:rsid w:val="00153308"/>
    <w:rsid w:val="001626D1"/>
    <w:rsid w:val="00170094"/>
    <w:rsid w:val="00171886"/>
    <w:rsid w:val="00172A29"/>
    <w:rsid w:val="00174ED2"/>
    <w:rsid w:val="00182958"/>
    <w:rsid w:val="00182BF8"/>
    <w:rsid w:val="00182DA9"/>
    <w:rsid w:val="0018388B"/>
    <w:rsid w:val="001839EB"/>
    <w:rsid w:val="00184911"/>
    <w:rsid w:val="0018695D"/>
    <w:rsid w:val="001926ED"/>
    <w:rsid w:val="0019337E"/>
    <w:rsid w:val="00193725"/>
    <w:rsid w:val="00197C92"/>
    <w:rsid w:val="001A3C78"/>
    <w:rsid w:val="001A5205"/>
    <w:rsid w:val="001B118E"/>
    <w:rsid w:val="001B1652"/>
    <w:rsid w:val="001B2CFE"/>
    <w:rsid w:val="001B37D4"/>
    <w:rsid w:val="001B4D1E"/>
    <w:rsid w:val="001B5392"/>
    <w:rsid w:val="001B660D"/>
    <w:rsid w:val="001C28FC"/>
    <w:rsid w:val="001C2CB6"/>
    <w:rsid w:val="001C2DA5"/>
    <w:rsid w:val="001C31C1"/>
    <w:rsid w:val="001C512C"/>
    <w:rsid w:val="001D63B0"/>
    <w:rsid w:val="001E389F"/>
    <w:rsid w:val="001E6456"/>
    <w:rsid w:val="001F20BD"/>
    <w:rsid w:val="0020050B"/>
    <w:rsid w:val="002015DD"/>
    <w:rsid w:val="002029B5"/>
    <w:rsid w:val="00203F08"/>
    <w:rsid w:val="002040A6"/>
    <w:rsid w:val="00205DD5"/>
    <w:rsid w:val="00205F38"/>
    <w:rsid w:val="00213983"/>
    <w:rsid w:val="00213A78"/>
    <w:rsid w:val="0021576F"/>
    <w:rsid w:val="00226E10"/>
    <w:rsid w:val="00227535"/>
    <w:rsid w:val="00233186"/>
    <w:rsid w:val="002358B2"/>
    <w:rsid w:val="0023699C"/>
    <w:rsid w:val="00241C5C"/>
    <w:rsid w:val="00242825"/>
    <w:rsid w:val="00242FC7"/>
    <w:rsid w:val="0024301E"/>
    <w:rsid w:val="0024527E"/>
    <w:rsid w:val="00245FF3"/>
    <w:rsid w:val="002534DA"/>
    <w:rsid w:val="00254DF1"/>
    <w:rsid w:val="00257D83"/>
    <w:rsid w:val="00261A9B"/>
    <w:rsid w:val="0026791F"/>
    <w:rsid w:val="002727DF"/>
    <w:rsid w:val="00273881"/>
    <w:rsid w:val="00281322"/>
    <w:rsid w:val="00283835"/>
    <w:rsid w:val="0028554F"/>
    <w:rsid w:val="0029459E"/>
    <w:rsid w:val="002960FE"/>
    <w:rsid w:val="002A200F"/>
    <w:rsid w:val="002A33D0"/>
    <w:rsid w:val="002A4C4B"/>
    <w:rsid w:val="002A4C93"/>
    <w:rsid w:val="002A5949"/>
    <w:rsid w:val="002A6E97"/>
    <w:rsid w:val="002A6F17"/>
    <w:rsid w:val="002A73B9"/>
    <w:rsid w:val="002B0203"/>
    <w:rsid w:val="002B1C37"/>
    <w:rsid w:val="002B2B72"/>
    <w:rsid w:val="002B4BB0"/>
    <w:rsid w:val="002B5EBB"/>
    <w:rsid w:val="002B7C6D"/>
    <w:rsid w:val="002C61A1"/>
    <w:rsid w:val="002D5CFC"/>
    <w:rsid w:val="002D6D49"/>
    <w:rsid w:val="002E175A"/>
    <w:rsid w:val="002E1CA3"/>
    <w:rsid w:val="002E34C5"/>
    <w:rsid w:val="002E37D1"/>
    <w:rsid w:val="002E42BB"/>
    <w:rsid w:val="002F0385"/>
    <w:rsid w:val="002F394D"/>
    <w:rsid w:val="0030110A"/>
    <w:rsid w:val="0030475C"/>
    <w:rsid w:val="00304F70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34F55"/>
    <w:rsid w:val="003528BA"/>
    <w:rsid w:val="00352913"/>
    <w:rsid w:val="00354951"/>
    <w:rsid w:val="003552C2"/>
    <w:rsid w:val="0035665D"/>
    <w:rsid w:val="00356F36"/>
    <w:rsid w:val="00372630"/>
    <w:rsid w:val="003730B5"/>
    <w:rsid w:val="00373B27"/>
    <w:rsid w:val="00383467"/>
    <w:rsid w:val="00386222"/>
    <w:rsid w:val="00387498"/>
    <w:rsid w:val="0039259A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C1129"/>
    <w:rsid w:val="003C5661"/>
    <w:rsid w:val="003C652A"/>
    <w:rsid w:val="003D262B"/>
    <w:rsid w:val="003D2E99"/>
    <w:rsid w:val="003D3944"/>
    <w:rsid w:val="003D42F4"/>
    <w:rsid w:val="003D616F"/>
    <w:rsid w:val="003D6C9A"/>
    <w:rsid w:val="003E1F1B"/>
    <w:rsid w:val="003E3247"/>
    <w:rsid w:val="003E5963"/>
    <w:rsid w:val="003E6193"/>
    <w:rsid w:val="003F00AB"/>
    <w:rsid w:val="003F4430"/>
    <w:rsid w:val="003F78B3"/>
    <w:rsid w:val="0040062E"/>
    <w:rsid w:val="004020FB"/>
    <w:rsid w:val="004044A7"/>
    <w:rsid w:val="00406B1F"/>
    <w:rsid w:val="00407301"/>
    <w:rsid w:val="00411474"/>
    <w:rsid w:val="0041352A"/>
    <w:rsid w:val="00415632"/>
    <w:rsid w:val="00416028"/>
    <w:rsid w:val="004257D9"/>
    <w:rsid w:val="004316AE"/>
    <w:rsid w:val="00431F26"/>
    <w:rsid w:val="004324EE"/>
    <w:rsid w:val="00433A50"/>
    <w:rsid w:val="00441D24"/>
    <w:rsid w:val="00442235"/>
    <w:rsid w:val="00442965"/>
    <w:rsid w:val="00446447"/>
    <w:rsid w:val="004479DA"/>
    <w:rsid w:val="00454418"/>
    <w:rsid w:val="004566C1"/>
    <w:rsid w:val="00470305"/>
    <w:rsid w:val="0048372F"/>
    <w:rsid w:val="00485AD9"/>
    <w:rsid w:val="00490D0F"/>
    <w:rsid w:val="00493170"/>
    <w:rsid w:val="0049450B"/>
    <w:rsid w:val="004A63C9"/>
    <w:rsid w:val="004B5817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6B03"/>
    <w:rsid w:val="00506E73"/>
    <w:rsid w:val="0051192D"/>
    <w:rsid w:val="005119F8"/>
    <w:rsid w:val="00513144"/>
    <w:rsid w:val="00517AE4"/>
    <w:rsid w:val="0052166D"/>
    <w:rsid w:val="005226D6"/>
    <w:rsid w:val="0052548E"/>
    <w:rsid w:val="00526C04"/>
    <w:rsid w:val="00535D69"/>
    <w:rsid w:val="00536147"/>
    <w:rsid w:val="00544276"/>
    <w:rsid w:val="005452AA"/>
    <w:rsid w:val="00545A56"/>
    <w:rsid w:val="005526AC"/>
    <w:rsid w:val="00555863"/>
    <w:rsid w:val="0056135F"/>
    <w:rsid w:val="0057340E"/>
    <w:rsid w:val="00583479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B373B"/>
    <w:rsid w:val="005C1DC3"/>
    <w:rsid w:val="005C54A3"/>
    <w:rsid w:val="005C67F1"/>
    <w:rsid w:val="005C7F94"/>
    <w:rsid w:val="005D04E3"/>
    <w:rsid w:val="005D32F9"/>
    <w:rsid w:val="005F443B"/>
    <w:rsid w:val="005F6F32"/>
    <w:rsid w:val="00600A6B"/>
    <w:rsid w:val="00601D41"/>
    <w:rsid w:val="006025CD"/>
    <w:rsid w:val="006078A6"/>
    <w:rsid w:val="006104AE"/>
    <w:rsid w:val="00610E62"/>
    <w:rsid w:val="00613E33"/>
    <w:rsid w:val="00615722"/>
    <w:rsid w:val="00623987"/>
    <w:rsid w:val="00624627"/>
    <w:rsid w:val="00626F6C"/>
    <w:rsid w:val="00627251"/>
    <w:rsid w:val="00632226"/>
    <w:rsid w:val="006335FC"/>
    <w:rsid w:val="0064208B"/>
    <w:rsid w:val="0065124F"/>
    <w:rsid w:val="006516A0"/>
    <w:rsid w:val="00655F8B"/>
    <w:rsid w:val="00657AAF"/>
    <w:rsid w:val="006716C0"/>
    <w:rsid w:val="00674201"/>
    <w:rsid w:val="00674356"/>
    <w:rsid w:val="006750C9"/>
    <w:rsid w:val="00676C62"/>
    <w:rsid w:val="006779F4"/>
    <w:rsid w:val="00677D13"/>
    <w:rsid w:val="006823DE"/>
    <w:rsid w:val="00684E23"/>
    <w:rsid w:val="00687493"/>
    <w:rsid w:val="0069330D"/>
    <w:rsid w:val="006961BD"/>
    <w:rsid w:val="006A0878"/>
    <w:rsid w:val="006A0998"/>
    <w:rsid w:val="006A7904"/>
    <w:rsid w:val="006A7AA8"/>
    <w:rsid w:val="006B0074"/>
    <w:rsid w:val="006B0740"/>
    <w:rsid w:val="006B20D4"/>
    <w:rsid w:val="006B6D1A"/>
    <w:rsid w:val="006D3277"/>
    <w:rsid w:val="006D53A7"/>
    <w:rsid w:val="006D6243"/>
    <w:rsid w:val="006D6514"/>
    <w:rsid w:val="006D75E7"/>
    <w:rsid w:val="006E5325"/>
    <w:rsid w:val="006E64E1"/>
    <w:rsid w:val="006E6AFB"/>
    <w:rsid w:val="006F3763"/>
    <w:rsid w:val="006F5FAB"/>
    <w:rsid w:val="006F7245"/>
    <w:rsid w:val="00700220"/>
    <w:rsid w:val="00700AF2"/>
    <w:rsid w:val="00706593"/>
    <w:rsid w:val="007145AF"/>
    <w:rsid w:val="007225D1"/>
    <w:rsid w:val="00725EC2"/>
    <w:rsid w:val="00733294"/>
    <w:rsid w:val="007351E0"/>
    <w:rsid w:val="00735DF2"/>
    <w:rsid w:val="0073634B"/>
    <w:rsid w:val="00737CA7"/>
    <w:rsid w:val="00747FEB"/>
    <w:rsid w:val="00750C93"/>
    <w:rsid w:val="00756309"/>
    <w:rsid w:val="00762BE9"/>
    <w:rsid w:val="00765A73"/>
    <w:rsid w:val="00773370"/>
    <w:rsid w:val="00773E31"/>
    <w:rsid w:val="00774CF2"/>
    <w:rsid w:val="00775874"/>
    <w:rsid w:val="00785118"/>
    <w:rsid w:val="00785C5F"/>
    <w:rsid w:val="00793D12"/>
    <w:rsid w:val="00796E74"/>
    <w:rsid w:val="007A3943"/>
    <w:rsid w:val="007A5327"/>
    <w:rsid w:val="007A7F40"/>
    <w:rsid w:val="007B4D52"/>
    <w:rsid w:val="007B5906"/>
    <w:rsid w:val="007B5FA5"/>
    <w:rsid w:val="007B6F69"/>
    <w:rsid w:val="007C3677"/>
    <w:rsid w:val="007C4B98"/>
    <w:rsid w:val="007C4C71"/>
    <w:rsid w:val="007D6207"/>
    <w:rsid w:val="007D7636"/>
    <w:rsid w:val="007E1A0A"/>
    <w:rsid w:val="007E2CC9"/>
    <w:rsid w:val="007E3E5F"/>
    <w:rsid w:val="007E65D9"/>
    <w:rsid w:val="007F1970"/>
    <w:rsid w:val="007F1B74"/>
    <w:rsid w:val="007F3122"/>
    <w:rsid w:val="007F4288"/>
    <w:rsid w:val="0080429B"/>
    <w:rsid w:val="00810BE0"/>
    <w:rsid w:val="00810E06"/>
    <w:rsid w:val="0081482B"/>
    <w:rsid w:val="00815822"/>
    <w:rsid w:val="00823DCF"/>
    <w:rsid w:val="0082408B"/>
    <w:rsid w:val="008265B0"/>
    <w:rsid w:val="00832822"/>
    <w:rsid w:val="0083334B"/>
    <w:rsid w:val="0083497B"/>
    <w:rsid w:val="0083616E"/>
    <w:rsid w:val="00840309"/>
    <w:rsid w:val="0084797C"/>
    <w:rsid w:val="00847BD7"/>
    <w:rsid w:val="00851D72"/>
    <w:rsid w:val="0085665B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6F58"/>
    <w:rsid w:val="008956C2"/>
    <w:rsid w:val="008976C0"/>
    <w:rsid w:val="008A4051"/>
    <w:rsid w:val="008A4F35"/>
    <w:rsid w:val="008A656A"/>
    <w:rsid w:val="008A7C20"/>
    <w:rsid w:val="008A7C49"/>
    <w:rsid w:val="008B0150"/>
    <w:rsid w:val="008B1FD7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F10C3"/>
    <w:rsid w:val="008F142C"/>
    <w:rsid w:val="008F25EE"/>
    <w:rsid w:val="008F3791"/>
    <w:rsid w:val="008F5AC3"/>
    <w:rsid w:val="009038BA"/>
    <w:rsid w:val="00903EFE"/>
    <w:rsid w:val="00905901"/>
    <w:rsid w:val="00906E5D"/>
    <w:rsid w:val="00913ABA"/>
    <w:rsid w:val="0091551F"/>
    <w:rsid w:val="00917D9F"/>
    <w:rsid w:val="009203F3"/>
    <w:rsid w:val="0092420F"/>
    <w:rsid w:val="00925AF3"/>
    <w:rsid w:val="0092770A"/>
    <w:rsid w:val="00927CD7"/>
    <w:rsid w:val="0093091F"/>
    <w:rsid w:val="00935B00"/>
    <w:rsid w:val="00937C58"/>
    <w:rsid w:val="0094191A"/>
    <w:rsid w:val="00941B1F"/>
    <w:rsid w:val="00942E45"/>
    <w:rsid w:val="009445A0"/>
    <w:rsid w:val="00945F5D"/>
    <w:rsid w:val="009468C8"/>
    <w:rsid w:val="00951939"/>
    <w:rsid w:val="00954372"/>
    <w:rsid w:val="00954C60"/>
    <w:rsid w:val="009577EF"/>
    <w:rsid w:val="009621F0"/>
    <w:rsid w:val="00963F37"/>
    <w:rsid w:val="009707BF"/>
    <w:rsid w:val="00973475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287"/>
    <w:rsid w:val="009A27D5"/>
    <w:rsid w:val="009A5CFC"/>
    <w:rsid w:val="009B27A3"/>
    <w:rsid w:val="009B5C24"/>
    <w:rsid w:val="009B7B3E"/>
    <w:rsid w:val="009C012C"/>
    <w:rsid w:val="009C561E"/>
    <w:rsid w:val="009C674F"/>
    <w:rsid w:val="009D6325"/>
    <w:rsid w:val="009D65BC"/>
    <w:rsid w:val="009D7DDA"/>
    <w:rsid w:val="009D7E7F"/>
    <w:rsid w:val="009E0150"/>
    <w:rsid w:val="009E0527"/>
    <w:rsid w:val="009F1329"/>
    <w:rsid w:val="009F266D"/>
    <w:rsid w:val="00A00F62"/>
    <w:rsid w:val="00A01E56"/>
    <w:rsid w:val="00A13F62"/>
    <w:rsid w:val="00A25736"/>
    <w:rsid w:val="00A274DE"/>
    <w:rsid w:val="00A3081F"/>
    <w:rsid w:val="00A31B68"/>
    <w:rsid w:val="00A327A5"/>
    <w:rsid w:val="00A33C39"/>
    <w:rsid w:val="00A36E5B"/>
    <w:rsid w:val="00A44004"/>
    <w:rsid w:val="00A45BE1"/>
    <w:rsid w:val="00A53132"/>
    <w:rsid w:val="00A5448F"/>
    <w:rsid w:val="00A556C3"/>
    <w:rsid w:val="00A60A7F"/>
    <w:rsid w:val="00A62D40"/>
    <w:rsid w:val="00A747E3"/>
    <w:rsid w:val="00A83AD2"/>
    <w:rsid w:val="00A84CEE"/>
    <w:rsid w:val="00A9305F"/>
    <w:rsid w:val="00A930B4"/>
    <w:rsid w:val="00A9710B"/>
    <w:rsid w:val="00A97CD0"/>
    <w:rsid w:val="00AA1D21"/>
    <w:rsid w:val="00AA353C"/>
    <w:rsid w:val="00AA67A9"/>
    <w:rsid w:val="00AB00B0"/>
    <w:rsid w:val="00AB146F"/>
    <w:rsid w:val="00AB270E"/>
    <w:rsid w:val="00AC1E5A"/>
    <w:rsid w:val="00AC4387"/>
    <w:rsid w:val="00AC4FC2"/>
    <w:rsid w:val="00AD3232"/>
    <w:rsid w:val="00AE290E"/>
    <w:rsid w:val="00AE3D3E"/>
    <w:rsid w:val="00AE7B33"/>
    <w:rsid w:val="00AF4FC8"/>
    <w:rsid w:val="00AF73EB"/>
    <w:rsid w:val="00B0307D"/>
    <w:rsid w:val="00B06129"/>
    <w:rsid w:val="00B16831"/>
    <w:rsid w:val="00B17263"/>
    <w:rsid w:val="00B2226F"/>
    <w:rsid w:val="00B30765"/>
    <w:rsid w:val="00B336D3"/>
    <w:rsid w:val="00B3671E"/>
    <w:rsid w:val="00B42354"/>
    <w:rsid w:val="00B43BBE"/>
    <w:rsid w:val="00B516C2"/>
    <w:rsid w:val="00B54BC4"/>
    <w:rsid w:val="00B55C4F"/>
    <w:rsid w:val="00B613F9"/>
    <w:rsid w:val="00B622E9"/>
    <w:rsid w:val="00B655F3"/>
    <w:rsid w:val="00B67004"/>
    <w:rsid w:val="00B675CD"/>
    <w:rsid w:val="00B716E3"/>
    <w:rsid w:val="00B71F3A"/>
    <w:rsid w:val="00B75829"/>
    <w:rsid w:val="00B760A5"/>
    <w:rsid w:val="00B81AD4"/>
    <w:rsid w:val="00B832CA"/>
    <w:rsid w:val="00B84579"/>
    <w:rsid w:val="00B86A85"/>
    <w:rsid w:val="00B92519"/>
    <w:rsid w:val="00B9460D"/>
    <w:rsid w:val="00B9518B"/>
    <w:rsid w:val="00B96085"/>
    <w:rsid w:val="00BA6F26"/>
    <w:rsid w:val="00BA7D59"/>
    <w:rsid w:val="00BB1617"/>
    <w:rsid w:val="00BB4022"/>
    <w:rsid w:val="00BB48F1"/>
    <w:rsid w:val="00BC01B1"/>
    <w:rsid w:val="00BD02A5"/>
    <w:rsid w:val="00BD1D4A"/>
    <w:rsid w:val="00BD2C0C"/>
    <w:rsid w:val="00BD42C3"/>
    <w:rsid w:val="00BE38EC"/>
    <w:rsid w:val="00BE7F09"/>
    <w:rsid w:val="00BF616F"/>
    <w:rsid w:val="00C0115A"/>
    <w:rsid w:val="00C019DA"/>
    <w:rsid w:val="00C01AB7"/>
    <w:rsid w:val="00C01DEF"/>
    <w:rsid w:val="00C035B5"/>
    <w:rsid w:val="00C10470"/>
    <w:rsid w:val="00C117E3"/>
    <w:rsid w:val="00C14E64"/>
    <w:rsid w:val="00C21F39"/>
    <w:rsid w:val="00C223F7"/>
    <w:rsid w:val="00C23934"/>
    <w:rsid w:val="00C31631"/>
    <w:rsid w:val="00C3516C"/>
    <w:rsid w:val="00C37344"/>
    <w:rsid w:val="00C37A33"/>
    <w:rsid w:val="00C45A37"/>
    <w:rsid w:val="00C5070F"/>
    <w:rsid w:val="00C5177D"/>
    <w:rsid w:val="00C51A68"/>
    <w:rsid w:val="00C57A8A"/>
    <w:rsid w:val="00C61C06"/>
    <w:rsid w:val="00C61F91"/>
    <w:rsid w:val="00C62355"/>
    <w:rsid w:val="00C62A02"/>
    <w:rsid w:val="00C64AB3"/>
    <w:rsid w:val="00C6505E"/>
    <w:rsid w:val="00C716D6"/>
    <w:rsid w:val="00C73387"/>
    <w:rsid w:val="00C73D31"/>
    <w:rsid w:val="00C778EA"/>
    <w:rsid w:val="00C803CF"/>
    <w:rsid w:val="00C84E56"/>
    <w:rsid w:val="00C92917"/>
    <w:rsid w:val="00C9442E"/>
    <w:rsid w:val="00C958B1"/>
    <w:rsid w:val="00C96E28"/>
    <w:rsid w:val="00C97AEB"/>
    <w:rsid w:val="00CA0819"/>
    <w:rsid w:val="00CA4C96"/>
    <w:rsid w:val="00CA531C"/>
    <w:rsid w:val="00CA7D14"/>
    <w:rsid w:val="00CB0A45"/>
    <w:rsid w:val="00CB2511"/>
    <w:rsid w:val="00CB7C32"/>
    <w:rsid w:val="00CC53F5"/>
    <w:rsid w:val="00CD26CD"/>
    <w:rsid w:val="00CE0D69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06F9"/>
    <w:rsid w:val="00D210E5"/>
    <w:rsid w:val="00D2227C"/>
    <w:rsid w:val="00D227EA"/>
    <w:rsid w:val="00D31319"/>
    <w:rsid w:val="00D32F45"/>
    <w:rsid w:val="00D35D9A"/>
    <w:rsid w:val="00D422E8"/>
    <w:rsid w:val="00D47EEE"/>
    <w:rsid w:val="00D53011"/>
    <w:rsid w:val="00D560E8"/>
    <w:rsid w:val="00D66D7C"/>
    <w:rsid w:val="00D70E5C"/>
    <w:rsid w:val="00D71850"/>
    <w:rsid w:val="00D74483"/>
    <w:rsid w:val="00D7703D"/>
    <w:rsid w:val="00D7757E"/>
    <w:rsid w:val="00D81540"/>
    <w:rsid w:val="00D849BF"/>
    <w:rsid w:val="00D84A40"/>
    <w:rsid w:val="00D84E3F"/>
    <w:rsid w:val="00D95476"/>
    <w:rsid w:val="00D96AE6"/>
    <w:rsid w:val="00D97D03"/>
    <w:rsid w:val="00DA1BE6"/>
    <w:rsid w:val="00DA36C5"/>
    <w:rsid w:val="00DA5F9F"/>
    <w:rsid w:val="00DA6CD4"/>
    <w:rsid w:val="00DA7411"/>
    <w:rsid w:val="00DB0BE4"/>
    <w:rsid w:val="00DB109C"/>
    <w:rsid w:val="00DB1F76"/>
    <w:rsid w:val="00DB248D"/>
    <w:rsid w:val="00DB5AE3"/>
    <w:rsid w:val="00DB66A1"/>
    <w:rsid w:val="00DB7207"/>
    <w:rsid w:val="00DC0EC0"/>
    <w:rsid w:val="00DC2BEF"/>
    <w:rsid w:val="00DD201A"/>
    <w:rsid w:val="00DD4CCE"/>
    <w:rsid w:val="00DD5AE9"/>
    <w:rsid w:val="00DE0706"/>
    <w:rsid w:val="00DE4689"/>
    <w:rsid w:val="00DF0810"/>
    <w:rsid w:val="00DF241D"/>
    <w:rsid w:val="00DF3A83"/>
    <w:rsid w:val="00DF673F"/>
    <w:rsid w:val="00E04B45"/>
    <w:rsid w:val="00E05E63"/>
    <w:rsid w:val="00E142C6"/>
    <w:rsid w:val="00E1440F"/>
    <w:rsid w:val="00E234AF"/>
    <w:rsid w:val="00E24998"/>
    <w:rsid w:val="00E24B4D"/>
    <w:rsid w:val="00E27B5A"/>
    <w:rsid w:val="00E3227B"/>
    <w:rsid w:val="00E3295B"/>
    <w:rsid w:val="00E36C1A"/>
    <w:rsid w:val="00E40D5B"/>
    <w:rsid w:val="00E41B9C"/>
    <w:rsid w:val="00E42604"/>
    <w:rsid w:val="00E441C8"/>
    <w:rsid w:val="00E44635"/>
    <w:rsid w:val="00E46AA6"/>
    <w:rsid w:val="00E46E7C"/>
    <w:rsid w:val="00E475B9"/>
    <w:rsid w:val="00E50E01"/>
    <w:rsid w:val="00E538EE"/>
    <w:rsid w:val="00E53B33"/>
    <w:rsid w:val="00E55C20"/>
    <w:rsid w:val="00E64097"/>
    <w:rsid w:val="00E65377"/>
    <w:rsid w:val="00E739E0"/>
    <w:rsid w:val="00E75CAA"/>
    <w:rsid w:val="00E80951"/>
    <w:rsid w:val="00EA0B30"/>
    <w:rsid w:val="00EA39D7"/>
    <w:rsid w:val="00EA4E74"/>
    <w:rsid w:val="00EA61F6"/>
    <w:rsid w:val="00EB01A9"/>
    <w:rsid w:val="00EB0360"/>
    <w:rsid w:val="00EB09CE"/>
    <w:rsid w:val="00EB505C"/>
    <w:rsid w:val="00EC3C57"/>
    <w:rsid w:val="00EC4A5F"/>
    <w:rsid w:val="00EC4AD2"/>
    <w:rsid w:val="00EC5D62"/>
    <w:rsid w:val="00EC77C4"/>
    <w:rsid w:val="00EC7A51"/>
    <w:rsid w:val="00EC7C86"/>
    <w:rsid w:val="00ED09B8"/>
    <w:rsid w:val="00ED134D"/>
    <w:rsid w:val="00ED4F2C"/>
    <w:rsid w:val="00EE044F"/>
    <w:rsid w:val="00EE0D6A"/>
    <w:rsid w:val="00EE29A4"/>
    <w:rsid w:val="00EE29E8"/>
    <w:rsid w:val="00EE4A25"/>
    <w:rsid w:val="00EF5A1A"/>
    <w:rsid w:val="00F014EC"/>
    <w:rsid w:val="00F027D1"/>
    <w:rsid w:val="00F0598D"/>
    <w:rsid w:val="00F06401"/>
    <w:rsid w:val="00F101F4"/>
    <w:rsid w:val="00F1390B"/>
    <w:rsid w:val="00F13967"/>
    <w:rsid w:val="00F1710B"/>
    <w:rsid w:val="00F179A3"/>
    <w:rsid w:val="00F21E6C"/>
    <w:rsid w:val="00F24723"/>
    <w:rsid w:val="00F2476D"/>
    <w:rsid w:val="00F24EE0"/>
    <w:rsid w:val="00F27B27"/>
    <w:rsid w:val="00F31523"/>
    <w:rsid w:val="00F3492F"/>
    <w:rsid w:val="00F37339"/>
    <w:rsid w:val="00F40B22"/>
    <w:rsid w:val="00F41C11"/>
    <w:rsid w:val="00F46926"/>
    <w:rsid w:val="00F56FC0"/>
    <w:rsid w:val="00F63E4E"/>
    <w:rsid w:val="00F64A94"/>
    <w:rsid w:val="00F652CB"/>
    <w:rsid w:val="00F6740F"/>
    <w:rsid w:val="00F73C71"/>
    <w:rsid w:val="00F81808"/>
    <w:rsid w:val="00F82699"/>
    <w:rsid w:val="00F82E9C"/>
    <w:rsid w:val="00F908B1"/>
    <w:rsid w:val="00F9148E"/>
    <w:rsid w:val="00FB2595"/>
    <w:rsid w:val="00FB5DC7"/>
    <w:rsid w:val="00FB7C7A"/>
    <w:rsid w:val="00FC2473"/>
    <w:rsid w:val="00FC3D30"/>
    <w:rsid w:val="00FC4DE7"/>
    <w:rsid w:val="00FD1A82"/>
    <w:rsid w:val="00FD2CFB"/>
    <w:rsid w:val="00FD413A"/>
    <w:rsid w:val="00FE0A3D"/>
    <w:rsid w:val="00FE7A8B"/>
    <w:rsid w:val="00FF1FE2"/>
    <w:rsid w:val="00FF23CB"/>
    <w:rsid w:val="4E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D562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4"/>
    <w:lsdException w:name="heading 1" w:locked="1" w:uiPriority="59"/>
    <w:lsdException w:name="heading 2" w:locked="1" w:uiPriority="59"/>
    <w:lsdException w:name="heading 3" w:locked="1" w:uiPriority="59"/>
    <w:lsdException w:name="heading 4" w:locked="1" w:uiPriority="59"/>
    <w:lsdException w:name="heading 5" w:locked="1" w:uiPriority="59"/>
    <w:lsdException w:name="heading 6" w:locked="1" w:uiPriority="59"/>
    <w:lsdException w:name="heading 7" w:locked="1" w:semiHidden="1" w:uiPriority="59" w:unhideWhenUsed="1"/>
    <w:lsdException w:name="heading 8" w:locked="1" w:semiHidden="1" w:uiPriority="59" w:unhideWhenUsed="1"/>
    <w:lsdException w:name="heading 9" w:locked="1" w:semiHidden="1" w:uiPriority="59" w:unhideWhenUsed="1"/>
    <w:lsdException w:name="index 1" w:locked="1" w:semiHidden="1" w:uiPriority="59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29" w:unhideWhenUsed="1"/>
    <w:lsdException w:name="footnote text" w:locked="1" w:semiHidden="1" w:unhideWhenUsed="1"/>
    <w:lsdException w:name="annotation text" w:locked="1" w:semiHidden="1" w:uiPriority="59" w:unhideWhenUsed="1"/>
    <w:lsdException w:name="header" w:locked="1" w:semiHidden="1" w:uiPriority="5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5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59" w:unhideWhenUsed="1"/>
    <w:lsdException w:name="line number" w:locked="1" w:semiHidden="1" w:unhideWhenUsed="1"/>
    <w:lsdException w:name="page number" w:locked="1" w:semiHidden="1" w:uiPriority="59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59" w:unhideWhenUsed="1"/>
    <w:lsdException w:name="List" w:locked="1" w:semiHidden="1" w:unhideWhenUsed="1"/>
    <w:lsdException w:name="List Bullet" w:locked="1" w:semiHidden="1" w:uiPriority="59" w:unhideWhenUsed="1"/>
    <w:lsdException w:name="List Number" w:locked="1" w:uiPriority="59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59" w:unhideWhenUsed="1"/>
    <w:lsdException w:name="List Bullet 3" w:locked="1" w:semiHidden="1" w:uiPriority="59" w:unhideWhenUsed="1"/>
    <w:lsdException w:name="List Bullet 4" w:locked="1" w:semiHidden="1" w:uiPriority="59" w:unhideWhenUsed="1"/>
    <w:lsdException w:name="List Bullet 5" w:locked="1" w:semiHidden="1" w:uiPriority="59" w:unhideWhenUsed="1"/>
    <w:lsdException w:name="List Number 2" w:locked="1" w:semiHidden="1" w:uiPriority="59" w:unhideWhenUsed="1"/>
    <w:lsdException w:name="List Number 3" w:locked="1" w:semiHidden="1" w:uiPriority="59" w:unhideWhenUsed="1"/>
    <w:lsdException w:name="List Number 4" w:locked="1" w:semiHidden="1" w:uiPriority="59" w:unhideWhenUsed="1"/>
    <w:lsdException w:name="List Number 5" w:locked="1" w:semiHidden="1" w:uiPriority="59" w:unhideWhenUsed="1"/>
    <w:lsdException w:name="Title" w:locked="1" w:uiPriority="59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iPriority="29" w:unhideWhenUsed="1"/>
    <w:lsdException w:name="Body Text Indent" w:locked="1" w:semiHidden="1" w:uiPriority="29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/>
    <w:lsdException w:name="Salutation" w:locked="1" w:uiPriority="59"/>
    <w:lsdException w:name="Date" w:locked="1" w:uiPriority="59"/>
    <w:lsdException w:name="Body Text First Indent" w:locked="1" w:uiPriority="29"/>
    <w:lsdException w:name="Body Text First Indent 2" w:locked="1" w:semiHidden="1" w:uiPriority="29" w:unhideWhenUsed="1"/>
    <w:lsdException w:name="Note Heading" w:locked="1" w:semiHidden="1" w:uiPriority="29" w:unhideWhenUsed="1"/>
    <w:lsdException w:name="Body Text 2" w:locked="1" w:semiHidden="1" w:uiPriority="29" w:unhideWhenUsed="1"/>
    <w:lsdException w:name="Body Text 3" w:locked="1" w:semiHidden="1" w:uiPriority="29" w:unhideWhenUsed="1"/>
    <w:lsdException w:name="Body Text Indent 2" w:locked="1" w:semiHidden="1" w:uiPriority="29" w:unhideWhenUsed="1"/>
    <w:lsdException w:name="Body Text Indent 3" w:locked="1" w:semiHidden="1" w:uiPriority="29" w:unhideWhenUsed="1"/>
    <w:lsdException w:name="Block Text" w:locked="1" w:semiHidden="1" w:uiPriority="59" w:unhideWhenUsed="1"/>
    <w:lsdException w:name="Hyperlink" w:locked="1" w:semiHidden="1" w:unhideWhenUsed="1"/>
    <w:lsdException w:name="FollowedHyperlink" w:locked="1" w:semiHidden="1" w:uiPriority="59" w:unhideWhenUsed="1"/>
    <w:lsdException w:name="Strong" w:locked="1" w:uiPriority="59"/>
    <w:lsdException w:name="Emphasis" w:locked="1" w:uiPriority="20"/>
    <w:lsdException w:name="Document Map" w:locked="1" w:semiHidden="1" w:uiPriority="59" w:unhideWhenUsed="1"/>
    <w:lsdException w:name="Plain Text" w:locked="1" w:semiHidden="1" w:uiPriority="5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34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5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59" w:unhideWhenUsed="1"/>
    <w:lsdException w:name="Table Grid" w:locked="1" w:uiPriority="39"/>
    <w:lsdException w:name="Table Theme" w:locked="1" w:semiHidden="1" w:uiPriority="0" w:unhideWhenUsed="1"/>
    <w:lsdException w:name="Placeholder Text" w:semiHidden="1" w:unhideWhenUsed="1"/>
    <w:lsdException w:name="No Spacing" w:locked="1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locked="1" w:uiPriority="59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uiPriority w:val="1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7"/>
    <w:next w:val="a7"/>
    <w:link w:val="11"/>
    <w:uiPriority w:val="59"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lock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locked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locked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lock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lock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7"/>
    <w:next w:val="a7"/>
    <w:link w:val="71"/>
    <w:uiPriority w:val="5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7"/>
    <w:next w:val="a7"/>
    <w:link w:val="81"/>
    <w:uiPriority w:val="59"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7"/>
    <w:next w:val="a7"/>
    <w:link w:val="91"/>
    <w:uiPriority w:val="59"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ad"/>
    <w:uiPriority w:val="59"/>
    <w:locked/>
    <w:pPr>
      <w:spacing w:line="240" w:lineRule="auto"/>
    </w:pPr>
    <w:rPr>
      <w:rFonts w:ascii="Times New Roman" w:hAnsi="Times New Roman"/>
      <w:b/>
      <w:bCs/>
    </w:rPr>
  </w:style>
  <w:style w:type="paragraph" w:styleId="ac">
    <w:name w:val="annotation text"/>
    <w:basedOn w:val="a7"/>
    <w:link w:val="ae"/>
    <w:uiPriority w:val="59"/>
    <w:locked/>
    <w:pPr>
      <w:spacing w:line="360" w:lineRule="auto"/>
      <w:jc w:val="left"/>
    </w:pPr>
    <w:rPr>
      <w:rFonts w:ascii="宋体" w:hAnsi="宋体"/>
      <w:kern w:val="0"/>
      <w:sz w:val="24"/>
      <w:lang w:val="zh-CN"/>
    </w:rPr>
  </w:style>
  <w:style w:type="paragraph" w:styleId="72">
    <w:name w:val="toc 7"/>
    <w:basedOn w:val="a7"/>
    <w:next w:val="a7"/>
    <w:uiPriority w:val="39"/>
    <w:locked/>
    <w:pPr>
      <w:ind w:left="1260"/>
      <w:jc w:val="left"/>
    </w:pPr>
    <w:rPr>
      <w:rFonts w:ascii="Calibri" w:hAnsi="Calibri"/>
      <w:sz w:val="18"/>
      <w:szCs w:val="18"/>
    </w:rPr>
  </w:style>
  <w:style w:type="paragraph" w:styleId="af">
    <w:name w:val="Body Text First Indent"/>
    <w:basedOn w:val="af0"/>
    <w:link w:val="af1"/>
    <w:uiPriority w:val="29"/>
    <w:locked/>
    <w:pPr>
      <w:spacing w:after="120"/>
      <w:ind w:firstLineChars="100" w:firstLine="420"/>
    </w:pPr>
    <w:rPr>
      <w:sz w:val="21"/>
      <w:szCs w:val="24"/>
    </w:rPr>
  </w:style>
  <w:style w:type="paragraph" w:styleId="af0">
    <w:name w:val="Body Text"/>
    <w:basedOn w:val="a7"/>
    <w:link w:val="af2"/>
    <w:uiPriority w:val="29"/>
    <w:locked/>
    <w:rPr>
      <w:sz w:val="24"/>
      <w:szCs w:val="20"/>
      <w:lang w:val="zh-CN"/>
    </w:rPr>
  </w:style>
  <w:style w:type="paragraph" w:styleId="24">
    <w:name w:val="List Number 2"/>
    <w:basedOn w:val="a7"/>
    <w:uiPriority w:val="59"/>
    <w:locked/>
    <w:rPr>
      <w:szCs w:val="20"/>
    </w:rPr>
  </w:style>
  <w:style w:type="paragraph" w:styleId="af3">
    <w:name w:val="Note Heading"/>
    <w:basedOn w:val="a7"/>
    <w:next w:val="a7"/>
    <w:link w:val="af4"/>
    <w:uiPriority w:val="29"/>
    <w:locked/>
    <w:pPr>
      <w:jc w:val="center"/>
    </w:pPr>
    <w:rPr>
      <w:szCs w:val="20"/>
    </w:rPr>
  </w:style>
  <w:style w:type="paragraph" w:styleId="42">
    <w:name w:val="List Bullet 4"/>
    <w:basedOn w:val="a7"/>
    <w:uiPriority w:val="59"/>
    <w:locked/>
    <w:pPr>
      <w:tabs>
        <w:tab w:val="left" w:pos="900"/>
      </w:tabs>
      <w:ind w:left="900" w:hanging="420"/>
    </w:pPr>
    <w:rPr>
      <w:szCs w:val="20"/>
    </w:rPr>
  </w:style>
  <w:style w:type="paragraph" w:styleId="a3">
    <w:name w:val="List Number"/>
    <w:basedOn w:val="a7"/>
    <w:uiPriority w:val="59"/>
    <w:locked/>
    <w:pPr>
      <w:numPr>
        <w:numId w:val="2"/>
      </w:numPr>
    </w:pPr>
  </w:style>
  <w:style w:type="paragraph" w:styleId="af5">
    <w:name w:val="Normal Indent"/>
    <w:basedOn w:val="a7"/>
    <w:link w:val="af6"/>
    <w:uiPriority w:val="29"/>
    <w:locked/>
    <w:pPr>
      <w:spacing w:line="360" w:lineRule="auto"/>
      <w:ind w:firstLineChars="200" w:firstLine="420"/>
    </w:pPr>
    <w:rPr>
      <w:rFonts w:ascii="宋体" w:hAnsi="宋体"/>
      <w:sz w:val="24"/>
      <w:lang w:val="zh-CN"/>
    </w:rPr>
  </w:style>
  <w:style w:type="paragraph" w:styleId="af7">
    <w:name w:val="caption"/>
    <w:basedOn w:val="a7"/>
    <w:next w:val="a7"/>
    <w:uiPriority w:val="59"/>
    <w:locked/>
    <w:pPr>
      <w:tabs>
        <w:tab w:val="left" w:pos="1260"/>
      </w:tabs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7"/>
    <w:uiPriority w:val="59"/>
    <w:locked/>
    <w:pPr>
      <w:widowControl/>
      <w:numPr>
        <w:numId w:val="3"/>
      </w:numPr>
      <w:spacing w:after="60"/>
      <w:ind w:firstLineChars="0" w:firstLine="0"/>
    </w:pPr>
    <w:rPr>
      <w:rFonts w:ascii="Arial" w:hAnsi="Arial"/>
      <w:kern w:val="0"/>
      <w:sz w:val="20"/>
      <w:szCs w:val="20"/>
    </w:rPr>
  </w:style>
  <w:style w:type="paragraph" w:styleId="af8">
    <w:name w:val="Document Map"/>
    <w:basedOn w:val="a7"/>
    <w:link w:val="af9"/>
    <w:uiPriority w:val="59"/>
    <w:locked/>
    <w:pPr>
      <w:shd w:val="clear" w:color="auto" w:fill="000080"/>
    </w:pPr>
    <w:rPr>
      <w:kern w:val="0"/>
      <w:sz w:val="20"/>
      <w:lang w:val="zh-CN"/>
    </w:rPr>
  </w:style>
  <w:style w:type="paragraph" w:styleId="afa">
    <w:name w:val="toa heading"/>
    <w:basedOn w:val="a7"/>
    <w:next w:val="a7"/>
    <w:uiPriority w:val="59"/>
    <w:locked/>
    <w:pPr>
      <w:spacing w:before="100" w:beforeAutospacing="1" w:line="400" w:lineRule="exact"/>
    </w:pPr>
    <w:rPr>
      <w:rFonts w:ascii="Arial" w:eastAsia="黑体" w:hAnsi="Arial"/>
      <w:b/>
      <w:bCs/>
      <w:color w:val="0099FF"/>
      <w:szCs w:val="20"/>
    </w:rPr>
  </w:style>
  <w:style w:type="paragraph" w:styleId="afb">
    <w:name w:val="Salutation"/>
    <w:basedOn w:val="a7"/>
    <w:next w:val="a7"/>
    <w:link w:val="afc"/>
    <w:uiPriority w:val="59"/>
    <w:locked/>
    <w:pPr>
      <w:spacing w:line="300" w:lineRule="auto"/>
    </w:pPr>
    <w:rPr>
      <w:rFonts w:ascii="宋体" w:hAnsi="宋体"/>
      <w:sz w:val="24"/>
      <w:szCs w:val="20"/>
      <w:lang w:val="zh-CN"/>
    </w:rPr>
  </w:style>
  <w:style w:type="paragraph" w:styleId="32">
    <w:name w:val="Body Text 3"/>
    <w:basedOn w:val="a7"/>
    <w:link w:val="33"/>
    <w:uiPriority w:val="29"/>
    <w:locked/>
    <w:pPr>
      <w:adjustRightInd w:val="0"/>
      <w:spacing w:line="320" w:lineRule="atLeast"/>
      <w:jc w:val="center"/>
      <w:textAlignment w:val="baseline"/>
    </w:pPr>
    <w:rPr>
      <w:kern w:val="0"/>
      <w:sz w:val="18"/>
      <w:szCs w:val="20"/>
      <w:lang w:val="zh-CN"/>
    </w:rPr>
  </w:style>
  <w:style w:type="paragraph" w:styleId="34">
    <w:name w:val="List Bullet 3"/>
    <w:basedOn w:val="a7"/>
    <w:uiPriority w:val="59"/>
    <w:locked/>
    <w:pPr>
      <w:tabs>
        <w:tab w:val="left" w:pos="840"/>
      </w:tabs>
      <w:ind w:left="840" w:hanging="420"/>
    </w:pPr>
    <w:rPr>
      <w:szCs w:val="20"/>
    </w:rPr>
  </w:style>
  <w:style w:type="paragraph" w:styleId="afd">
    <w:name w:val="Body Text Indent"/>
    <w:basedOn w:val="a7"/>
    <w:link w:val="afe"/>
    <w:uiPriority w:val="29"/>
    <w:locked/>
    <w:pPr>
      <w:spacing w:line="600" w:lineRule="exact"/>
      <w:ind w:firstLineChars="200" w:firstLine="480"/>
    </w:pPr>
    <w:rPr>
      <w:rFonts w:ascii="宋体" w:hAnsi="宋体"/>
      <w:sz w:val="24"/>
      <w:szCs w:val="28"/>
      <w:lang w:val="zh-CN"/>
    </w:rPr>
  </w:style>
  <w:style w:type="paragraph" w:styleId="35">
    <w:name w:val="List Number 3"/>
    <w:basedOn w:val="a7"/>
    <w:uiPriority w:val="59"/>
    <w:locked/>
    <w:pPr>
      <w:tabs>
        <w:tab w:val="left" w:pos="825"/>
      </w:tabs>
      <w:ind w:left="825" w:hanging="825"/>
    </w:pPr>
    <w:rPr>
      <w:szCs w:val="20"/>
    </w:rPr>
  </w:style>
  <w:style w:type="paragraph" w:styleId="aff">
    <w:name w:val="Block Text"/>
    <w:basedOn w:val="a7"/>
    <w:uiPriority w:val="59"/>
    <w:locked/>
    <w:pPr>
      <w:adjustRightInd w:val="0"/>
      <w:ind w:left="420" w:right="33"/>
      <w:jc w:val="left"/>
      <w:textAlignment w:val="baseline"/>
    </w:pPr>
    <w:rPr>
      <w:kern w:val="0"/>
      <w:sz w:val="24"/>
      <w:szCs w:val="20"/>
    </w:rPr>
  </w:style>
  <w:style w:type="paragraph" w:styleId="2">
    <w:name w:val="List Bullet 2"/>
    <w:basedOn w:val="a7"/>
    <w:uiPriority w:val="59"/>
    <w:locked/>
    <w:pPr>
      <w:widowControl/>
      <w:numPr>
        <w:numId w:val="4"/>
      </w:numPr>
      <w:jc w:val="left"/>
    </w:pPr>
    <w:rPr>
      <w:kern w:val="0"/>
      <w:sz w:val="24"/>
    </w:rPr>
  </w:style>
  <w:style w:type="paragraph" w:styleId="52">
    <w:name w:val="toc 5"/>
    <w:basedOn w:val="a7"/>
    <w:next w:val="a7"/>
    <w:uiPriority w:val="39"/>
    <w:locked/>
    <w:pPr>
      <w:ind w:left="840"/>
      <w:jc w:val="left"/>
    </w:pPr>
    <w:rPr>
      <w:rFonts w:ascii="Calibri" w:hAnsi="Calibri"/>
      <w:sz w:val="18"/>
      <w:szCs w:val="18"/>
    </w:rPr>
  </w:style>
  <w:style w:type="paragraph" w:styleId="36">
    <w:name w:val="toc 3"/>
    <w:basedOn w:val="a7"/>
    <w:next w:val="a7"/>
    <w:uiPriority w:val="39"/>
    <w:locked/>
    <w:pPr>
      <w:ind w:left="420"/>
      <w:jc w:val="left"/>
    </w:pPr>
    <w:rPr>
      <w:iCs/>
      <w:sz w:val="20"/>
      <w:szCs w:val="20"/>
    </w:rPr>
  </w:style>
  <w:style w:type="paragraph" w:styleId="aff0">
    <w:name w:val="Plain Text"/>
    <w:basedOn w:val="a7"/>
    <w:link w:val="aff1"/>
    <w:uiPriority w:val="59"/>
    <w:locked/>
    <w:pPr>
      <w:spacing w:line="360" w:lineRule="auto"/>
    </w:pPr>
    <w:rPr>
      <w:rFonts w:ascii="宋体" w:hAnsi="Courier New"/>
      <w:kern w:val="0"/>
      <w:sz w:val="20"/>
      <w:szCs w:val="21"/>
      <w:lang w:val="zh-CN"/>
    </w:rPr>
  </w:style>
  <w:style w:type="paragraph" w:styleId="53">
    <w:name w:val="List Bullet 5"/>
    <w:basedOn w:val="a7"/>
    <w:uiPriority w:val="59"/>
    <w:locked/>
    <w:pPr>
      <w:tabs>
        <w:tab w:val="left" w:pos="840"/>
      </w:tabs>
      <w:ind w:left="840" w:hanging="360"/>
    </w:pPr>
    <w:rPr>
      <w:szCs w:val="20"/>
    </w:rPr>
  </w:style>
  <w:style w:type="paragraph" w:styleId="43">
    <w:name w:val="List Number 4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82">
    <w:name w:val="toc 8"/>
    <w:basedOn w:val="a7"/>
    <w:next w:val="a7"/>
    <w:uiPriority w:val="39"/>
    <w:locked/>
    <w:pPr>
      <w:ind w:left="1470"/>
      <w:jc w:val="left"/>
    </w:pPr>
    <w:rPr>
      <w:rFonts w:ascii="Calibri" w:hAnsi="Calibri"/>
      <w:sz w:val="18"/>
      <w:szCs w:val="18"/>
    </w:rPr>
  </w:style>
  <w:style w:type="paragraph" w:styleId="aff2">
    <w:name w:val="Date"/>
    <w:basedOn w:val="a7"/>
    <w:next w:val="a7"/>
    <w:link w:val="aff3"/>
    <w:uiPriority w:val="59"/>
    <w:locked/>
    <w:pPr>
      <w:adjustRightInd w:val="0"/>
      <w:spacing w:line="360" w:lineRule="atLeast"/>
      <w:textAlignment w:val="baseline"/>
    </w:pPr>
    <w:rPr>
      <w:kern w:val="0"/>
      <w:szCs w:val="20"/>
      <w:lang w:val="zh-CN"/>
    </w:rPr>
  </w:style>
  <w:style w:type="paragraph" w:styleId="25">
    <w:name w:val="Body Text Indent 2"/>
    <w:basedOn w:val="a7"/>
    <w:link w:val="26"/>
    <w:uiPriority w:val="29"/>
    <w:locked/>
    <w:pPr>
      <w:spacing w:line="540" w:lineRule="exact"/>
      <w:ind w:leftChars="171" w:left="359" w:firstLineChars="200" w:firstLine="480"/>
    </w:pPr>
    <w:rPr>
      <w:sz w:val="24"/>
      <w:lang w:val="zh-CN"/>
    </w:rPr>
  </w:style>
  <w:style w:type="paragraph" w:styleId="aff4">
    <w:name w:val="Balloon Text"/>
    <w:basedOn w:val="a7"/>
    <w:link w:val="aff5"/>
    <w:uiPriority w:val="59"/>
    <w:locked/>
    <w:rPr>
      <w:kern w:val="0"/>
      <w:sz w:val="18"/>
      <w:szCs w:val="18"/>
      <w:lang w:val="zh-CN"/>
    </w:rPr>
  </w:style>
  <w:style w:type="paragraph" w:styleId="aff6">
    <w:name w:val="footer"/>
    <w:basedOn w:val="a7"/>
    <w:link w:val="aff7"/>
    <w:uiPriority w:val="99"/>
    <w:unhideWhenUsed/>
    <w:lock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27">
    <w:name w:val="Body Text First Indent 2"/>
    <w:basedOn w:val="afd"/>
    <w:link w:val="28"/>
    <w:uiPriority w:val="29"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paragraph" w:styleId="aff8">
    <w:name w:val="header"/>
    <w:basedOn w:val="a7"/>
    <w:link w:val="aff9"/>
    <w:uiPriority w:val="59"/>
    <w:unhideWhenUsed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12">
    <w:name w:val="toc 1"/>
    <w:basedOn w:val="a7"/>
    <w:next w:val="a7"/>
    <w:uiPriority w:val="39"/>
    <w:lock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4">
    <w:name w:val="toc 4"/>
    <w:basedOn w:val="a7"/>
    <w:next w:val="a7"/>
    <w:uiPriority w:val="39"/>
    <w:locked/>
    <w:pPr>
      <w:ind w:left="629"/>
      <w:jc w:val="left"/>
    </w:pPr>
    <w:rPr>
      <w:sz w:val="20"/>
      <w:szCs w:val="18"/>
    </w:rPr>
  </w:style>
  <w:style w:type="paragraph" w:styleId="affa">
    <w:name w:val="Subtitle"/>
    <w:basedOn w:val="a7"/>
    <w:next w:val="a7"/>
    <w:link w:val="affb"/>
    <w:uiPriority w:val="29"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4">
    <w:name w:val="List Number 5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62">
    <w:name w:val="toc 6"/>
    <w:basedOn w:val="a7"/>
    <w:next w:val="a7"/>
    <w:uiPriority w:val="39"/>
    <w:locked/>
    <w:pPr>
      <w:ind w:left="1050"/>
      <w:jc w:val="left"/>
    </w:pPr>
    <w:rPr>
      <w:rFonts w:ascii="Calibri" w:hAnsi="Calibri"/>
      <w:sz w:val="18"/>
      <w:szCs w:val="18"/>
    </w:rPr>
  </w:style>
  <w:style w:type="paragraph" w:styleId="37">
    <w:name w:val="Body Text Indent 3"/>
    <w:basedOn w:val="a7"/>
    <w:link w:val="38"/>
    <w:uiPriority w:val="29"/>
    <w:locked/>
    <w:pPr>
      <w:spacing w:after="120"/>
      <w:ind w:leftChars="200" w:left="420"/>
    </w:pPr>
    <w:rPr>
      <w:kern w:val="0"/>
      <w:sz w:val="16"/>
      <w:szCs w:val="16"/>
      <w:lang w:val="zh-CN"/>
    </w:rPr>
  </w:style>
  <w:style w:type="paragraph" w:styleId="29">
    <w:name w:val="toc 2"/>
    <w:basedOn w:val="a7"/>
    <w:next w:val="a7"/>
    <w:uiPriority w:val="39"/>
    <w:locked/>
    <w:pPr>
      <w:tabs>
        <w:tab w:val="right" w:leader="dot" w:pos="9016"/>
      </w:tabs>
      <w:ind w:left="210"/>
      <w:jc w:val="left"/>
    </w:pPr>
    <w:rPr>
      <w:smallCaps/>
      <w:sz w:val="20"/>
      <w:szCs w:val="20"/>
    </w:rPr>
  </w:style>
  <w:style w:type="paragraph" w:styleId="92">
    <w:name w:val="toc 9"/>
    <w:basedOn w:val="a7"/>
    <w:next w:val="a7"/>
    <w:uiPriority w:val="39"/>
    <w:locked/>
    <w:pPr>
      <w:ind w:left="1680"/>
      <w:jc w:val="left"/>
    </w:pPr>
    <w:rPr>
      <w:rFonts w:ascii="Calibri" w:hAnsi="Calibri"/>
      <w:sz w:val="18"/>
      <w:szCs w:val="18"/>
    </w:rPr>
  </w:style>
  <w:style w:type="paragraph" w:styleId="2a">
    <w:name w:val="Body Text 2"/>
    <w:basedOn w:val="a7"/>
    <w:link w:val="2b"/>
    <w:uiPriority w:val="29"/>
    <w:locked/>
    <w:pPr>
      <w:spacing w:after="120" w:line="480" w:lineRule="auto"/>
    </w:pPr>
    <w:rPr>
      <w:lang w:val="zh-CN"/>
    </w:rPr>
  </w:style>
  <w:style w:type="paragraph" w:styleId="HTML">
    <w:name w:val="HTML Preformatted"/>
    <w:basedOn w:val="a7"/>
    <w:link w:val="HTML0"/>
    <w:uiPriority w:val="34"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ffc">
    <w:name w:val="Normal (Web)"/>
    <w:basedOn w:val="a7"/>
    <w:uiPriority w:val="99"/>
    <w:lock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3">
    <w:name w:val="index 1"/>
    <w:basedOn w:val="a7"/>
    <w:next w:val="a7"/>
    <w:uiPriority w:val="59"/>
    <w:locked/>
    <w:pPr>
      <w:spacing w:line="440" w:lineRule="exact"/>
    </w:pPr>
    <w:rPr>
      <w:rFonts w:ascii="宋体" w:hAnsi="宋体"/>
      <w:b/>
      <w:bCs/>
      <w:kern w:val="0"/>
      <w:sz w:val="24"/>
      <w:szCs w:val="32"/>
    </w:rPr>
  </w:style>
  <w:style w:type="paragraph" w:styleId="affd">
    <w:name w:val="Title"/>
    <w:basedOn w:val="a7"/>
    <w:link w:val="affe"/>
    <w:uiPriority w:val="59"/>
    <w:locked/>
    <w:pPr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  <w:lang w:val="zh-CN"/>
    </w:rPr>
  </w:style>
  <w:style w:type="character" w:styleId="afff">
    <w:name w:val="Strong"/>
    <w:uiPriority w:val="59"/>
    <w:locked/>
    <w:rPr>
      <w:b/>
      <w:bCs/>
    </w:rPr>
  </w:style>
  <w:style w:type="character" w:styleId="afff0">
    <w:name w:val="page number"/>
    <w:basedOn w:val="a8"/>
    <w:uiPriority w:val="59"/>
    <w:locked/>
  </w:style>
  <w:style w:type="character" w:styleId="afff1">
    <w:name w:val="FollowedHyperlink"/>
    <w:uiPriority w:val="59"/>
    <w:locked/>
    <w:rPr>
      <w:color w:val="800080"/>
      <w:u w:val="single"/>
    </w:rPr>
  </w:style>
  <w:style w:type="character" w:styleId="afff2">
    <w:name w:val="Emphasis"/>
    <w:uiPriority w:val="20"/>
    <w:locked/>
    <w:rPr>
      <w:color w:val="CC0000"/>
    </w:rPr>
  </w:style>
  <w:style w:type="character" w:styleId="afff3">
    <w:name w:val="Hyperlink"/>
    <w:uiPriority w:val="99"/>
    <w:locked/>
    <w:rPr>
      <w:color w:val="0000FF"/>
      <w:u w:val="single"/>
    </w:rPr>
  </w:style>
  <w:style w:type="character" w:styleId="afff4">
    <w:name w:val="annotation reference"/>
    <w:uiPriority w:val="59"/>
    <w:locked/>
    <w:rPr>
      <w:sz w:val="21"/>
      <w:szCs w:val="21"/>
    </w:rPr>
  </w:style>
  <w:style w:type="table" w:styleId="afff5">
    <w:name w:val="Table Grid"/>
    <w:basedOn w:val="a9"/>
    <w:uiPriority w:val="3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afff6">
    <w:name w:val="Table Theme"/>
    <w:basedOn w:val="a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Professional"/>
    <w:basedOn w:val="a9"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locked/>
    <w:rPr>
      <w:sz w:val="22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ff9">
    <w:name w:val="页眉字符"/>
    <w:link w:val="aff8"/>
    <w:uiPriority w:val="59"/>
    <w:rPr>
      <w:sz w:val="18"/>
      <w:szCs w:val="18"/>
      <w:lang w:val="zh-CN" w:eastAsia="zh-CN"/>
    </w:rPr>
  </w:style>
  <w:style w:type="character" w:customStyle="1" w:styleId="aff7">
    <w:name w:val="页脚字符"/>
    <w:link w:val="aff6"/>
    <w:uiPriority w:val="99"/>
    <w:rPr>
      <w:sz w:val="18"/>
      <w:szCs w:val="18"/>
      <w:lang w:val="zh-CN" w:eastAsia="zh-CN"/>
    </w:rPr>
  </w:style>
  <w:style w:type="character" w:customStyle="1" w:styleId="11">
    <w:name w:val="标题 1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字符"/>
    <w:link w:val="5"/>
    <w:uiPriority w:val="59"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字符"/>
    <w:link w:val="8"/>
    <w:uiPriority w:val="59"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字符"/>
    <w:link w:val="9"/>
    <w:uiPriority w:val="59"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">
    <w:name w:val="111"/>
    <w:uiPriority w:val="49"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3">
    <w:name w:val="9"/>
    <w:basedOn w:val="a7"/>
    <w:next w:val="37"/>
    <w:link w:val="9Char"/>
    <w:uiPriority w:val="49"/>
    <w:locked/>
    <w:pPr>
      <w:adjustRightInd w:val="0"/>
      <w:snapToGrid w:val="0"/>
      <w:spacing w:beforeLines="50" w:line="360" w:lineRule="exact"/>
      <w:ind w:firstLineChars="200" w:firstLine="480"/>
    </w:pPr>
    <w:rPr>
      <w:rFonts w:ascii="Verdana" w:hAnsi="Verdana"/>
      <w:sz w:val="24"/>
      <w:lang w:val="zh-CN"/>
    </w:rPr>
  </w:style>
  <w:style w:type="character" w:customStyle="1" w:styleId="38">
    <w:name w:val="正文文本缩进 3字符"/>
    <w:link w:val="37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e">
    <w:name w:val="批注文字字符"/>
    <w:link w:val="ac"/>
    <w:uiPriority w:val="59"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af9">
    <w:name w:val="文档结构图字符"/>
    <w:link w:val="af8"/>
    <w:uiPriority w:val="59"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5">
    <w:name w:val="批注框文本字符"/>
    <w:link w:val="aff4"/>
    <w:uiPriority w:val="59"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7"/>
    <w:uiPriority w:val="34"/>
    <w:locked/>
    <w:pPr>
      <w:spacing w:after="120" w:line="360" w:lineRule="auto"/>
      <w:ind w:leftChars="200" w:left="420"/>
    </w:pPr>
    <w:rPr>
      <w:rFonts w:ascii="宋体" w:hAnsi="宋体"/>
      <w:sz w:val="16"/>
      <w:szCs w:val="16"/>
    </w:rPr>
  </w:style>
  <w:style w:type="character" w:customStyle="1" w:styleId="Char">
    <w:name w:val="纯文本 Char"/>
    <w:uiPriority w:val="59"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locked/>
    <w:rPr>
      <w:rFonts w:ascii="宋体" w:eastAsia="仿宋_GB2312"/>
      <w:szCs w:val="20"/>
    </w:rPr>
  </w:style>
  <w:style w:type="paragraph" w:customStyle="1" w:styleId="63">
    <w:name w:val="6"/>
    <w:basedOn w:val="a7"/>
    <w:next w:val="af5"/>
    <w:uiPriority w:val="49"/>
    <w:locked/>
    <w:pPr>
      <w:spacing w:line="360" w:lineRule="auto"/>
      <w:ind w:rightChars="100" w:right="240"/>
    </w:pPr>
    <w:rPr>
      <w:rFonts w:ascii="宋体" w:hAnsi="宋体"/>
      <w:color w:val="000000"/>
      <w:sz w:val="24"/>
    </w:rPr>
  </w:style>
  <w:style w:type="character" w:customStyle="1" w:styleId="ad">
    <w:name w:val="批注主题字符"/>
    <w:link w:val="a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f1">
    <w:name w:val="纯文本字符"/>
    <w:link w:val="aff0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ind w:firstLineChars="200" w:firstLine="420"/>
    </w:pPr>
    <w:rPr>
      <w:rFonts w:ascii="Calibri" w:hAnsi="Calibri"/>
      <w:szCs w:val="22"/>
    </w:rPr>
  </w:style>
  <w:style w:type="character" w:customStyle="1" w:styleId="af6">
    <w:name w:val="正文缩进字符"/>
    <w:link w:val="af5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adjustRightInd w:val="0"/>
      <w:spacing w:before="60" w:after="6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locked/>
    <w:pPr>
      <w:spacing w:line="360" w:lineRule="auto"/>
      <w:ind w:leftChars="200" w:left="420" w:firstLineChars="187" w:firstLine="449"/>
      <w:outlineLvl w:val="3"/>
    </w:pPr>
    <w:rPr>
      <w:rFonts w:ascii="宋体" w:hAnsi="宋体"/>
      <w:color w:val="000000"/>
      <w:sz w:val="24"/>
    </w:rPr>
  </w:style>
  <w:style w:type="paragraph" w:customStyle="1" w:styleId="CharChar1Char">
    <w:name w:val="Char Char1 Char"/>
    <w:basedOn w:val="a7"/>
    <w:uiPriority w:val="34"/>
    <w:locked/>
    <w:rPr>
      <w:rFonts w:ascii="Arial" w:hAnsi="Arial" w:cs="Arial"/>
      <w:szCs w:val="21"/>
    </w:rPr>
  </w:style>
  <w:style w:type="character" w:customStyle="1" w:styleId="afe">
    <w:name w:val="正文文本缩进字符"/>
    <w:link w:val="afd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6">
    <w:name w:val="正文文本缩进 2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4">
    <w:name w:val="正文1"/>
    <w:basedOn w:val="a7"/>
    <w:next w:val="aff0"/>
    <w:uiPriority w:val="29"/>
    <w:locked/>
    <w:rPr>
      <w:rFonts w:ascii="宋体"/>
      <w:szCs w:val="20"/>
    </w:rPr>
  </w:style>
  <w:style w:type="paragraph" w:customStyle="1" w:styleId="Char1">
    <w:name w:val="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2">
    <w:name w:val="正文文本字符"/>
    <w:link w:val="af0"/>
    <w:uiPriority w:val="29"/>
    <w:rPr>
      <w:rFonts w:ascii="Times New Roman" w:hAnsi="Times New Roman"/>
      <w:kern w:val="2"/>
      <w:sz w:val="24"/>
      <w:lang w:val="zh-CN" w:eastAsia="zh-CN"/>
    </w:rPr>
  </w:style>
  <w:style w:type="character" w:customStyle="1" w:styleId="aff3">
    <w:name w:val="日期字符"/>
    <w:link w:val="aff2"/>
    <w:uiPriority w:val="59"/>
    <w:rPr>
      <w:rFonts w:ascii="Times New Roman" w:hAnsi="Times New Roman"/>
      <w:sz w:val="21"/>
      <w:lang w:val="zh-CN" w:eastAsia="zh-CN"/>
    </w:rPr>
  </w:style>
  <w:style w:type="paragraph" w:customStyle="1" w:styleId="39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lock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kern w:val="0"/>
      <w:szCs w:val="21"/>
    </w:rPr>
  </w:style>
  <w:style w:type="paragraph" w:customStyle="1" w:styleId="Absatz2AL">
    <w:name w:val="Absatz2AL"/>
    <w:basedOn w:val="af0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adjustRightInd w:val="0"/>
      <w:spacing w:beforeLines="50" w:afterLines="50" w:line="400" w:lineRule="exact"/>
      <w:textAlignment w:val="baseline"/>
    </w:pPr>
    <w:rPr>
      <w:b/>
      <w:sz w:val="24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locked/>
    <w:pPr>
      <w:autoSpaceDE w:val="0"/>
      <w:autoSpaceDN w:val="0"/>
      <w:adjustRightInd w:val="0"/>
      <w:jc w:val="center"/>
    </w:pPr>
    <w:rPr>
      <w:rFonts w:ascii="宋体"/>
      <w:kern w:val="0"/>
      <w:szCs w:val="21"/>
    </w:rPr>
  </w:style>
  <w:style w:type="paragraph" w:customStyle="1" w:styleId="a0">
    <w:name w:val="视讯标题"/>
    <w:basedOn w:val="a7"/>
    <w:next w:val="a7"/>
    <w:uiPriority w:val="59"/>
    <w:locked/>
    <w:pPr>
      <w:numPr>
        <w:numId w:val="5"/>
      </w:numPr>
      <w:adjustRightInd w:val="0"/>
      <w:spacing w:beforeLines="50" w:afterLines="50" w:line="360" w:lineRule="atLeast"/>
      <w:textAlignment w:val="baseline"/>
    </w:pPr>
    <w:rPr>
      <w:b/>
      <w:sz w:val="24"/>
    </w:rPr>
  </w:style>
  <w:style w:type="paragraph" w:customStyle="1" w:styleId="CharChar0">
    <w:name w:val="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Default">
    <w:name w:val="Default"/>
    <w:link w:val="DefaultChar"/>
    <w:uiPriority w:val="34"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b">
    <w:name w:val="正文文本 2字符"/>
    <w:link w:val="2a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e">
    <w:name w:val="标题字符"/>
    <w:link w:val="affd"/>
    <w:uiPriority w:val="59"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CharCharCharChar">
    <w:name w:val="注明要点 Char Char Char Char"/>
    <w:uiPriority w:val="29"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spacing w:line="400" w:lineRule="exact"/>
      <w:ind w:firstLineChars="200" w:firstLine="480"/>
    </w:pPr>
    <w:rPr>
      <w:rFonts w:ascii="宋体" w:hAnsi="宋体" w:cs="Arial"/>
      <w:kern w:val="0"/>
      <w:sz w:val="24"/>
    </w:rPr>
  </w:style>
  <w:style w:type="character" w:customStyle="1" w:styleId="afc">
    <w:name w:val="称呼字符"/>
    <w:link w:val="afb"/>
    <w:uiPriority w:val="59"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spacing w:line="360" w:lineRule="auto"/>
      <w:ind w:left="181" w:firstLine="539"/>
    </w:pPr>
    <w:rPr>
      <w:rFonts w:ascii="宋体"/>
      <w:sz w:val="24"/>
      <w:szCs w:val="20"/>
    </w:rPr>
  </w:style>
  <w:style w:type="character" w:customStyle="1" w:styleId="3Char1Char">
    <w:name w:val="标题 3 Char1 Char"/>
    <w:uiPriority w:val="59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字符"/>
    <w:link w:val="HTML"/>
    <w:uiPriority w:val="34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widowControl/>
      <w:jc w:val="left"/>
      <w:outlineLvl w:val="0"/>
    </w:pPr>
    <w:rPr>
      <w:kern w:val="0"/>
      <w:sz w:val="24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locked/>
    <w:pPr>
      <w:widowControl/>
    </w:pPr>
    <w:rPr>
      <w:rFonts w:ascii="Antique Olive" w:hAnsi="Antique Olive"/>
      <w:kern w:val="0"/>
      <w:sz w:val="22"/>
      <w:szCs w:val="20"/>
      <w:lang w:val="en-GB"/>
    </w:rPr>
  </w:style>
  <w:style w:type="character" w:customStyle="1" w:styleId="3zw">
    <w:name w:val="3zw"/>
    <w:basedOn w:val="a8"/>
    <w:uiPriority w:val="51"/>
    <w:locked/>
  </w:style>
  <w:style w:type="paragraph" w:customStyle="1" w:styleId="17">
    <w:name w:val="样式17"/>
    <w:basedOn w:val="af5"/>
    <w:uiPriority w:val="59"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1">
    <w:name w:val="正文首行缩进字符"/>
    <w:link w:val="af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6">
    <w:name w:val="样式1"/>
    <w:basedOn w:val="4"/>
    <w:uiPriority w:val="59"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locked/>
    <w:pPr>
      <w:numPr>
        <w:numId w:val="7"/>
      </w:numPr>
      <w:spacing w:afterLines="25" w:line="300" w:lineRule="auto"/>
    </w:pPr>
    <w:rPr>
      <w:rFonts w:ascii="Arial Narrow" w:hAnsi="Arial Narrow"/>
      <w:sz w:val="24"/>
      <w:szCs w:val="20"/>
    </w:rPr>
  </w:style>
  <w:style w:type="paragraph" w:customStyle="1" w:styleId="CharChar10">
    <w:name w:val="Char Char1"/>
    <w:basedOn w:val="a7"/>
    <w:uiPriority w:val="34"/>
    <w:locked/>
    <w:rPr>
      <w:rFonts w:ascii="Tahoma" w:hAnsi="Tahoma"/>
      <w:sz w:val="24"/>
      <w:szCs w:val="20"/>
    </w:rPr>
  </w:style>
  <w:style w:type="character" w:customStyle="1" w:styleId="3d">
    <w:name w:val="3d"/>
    <w:basedOn w:val="a8"/>
    <w:uiPriority w:val="51"/>
    <w:locked/>
  </w:style>
  <w:style w:type="paragraph" w:customStyle="1" w:styleId="CharCharCharCharCharChar">
    <w:name w:val="Char Char Char Char Char Char"/>
    <w:basedOn w:val="a7"/>
    <w:uiPriority w:val="34"/>
    <w:locked/>
  </w:style>
  <w:style w:type="paragraph" w:customStyle="1" w:styleId="CharCharCharCharCharCharChar">
    <w:name w:val="Char Char Char Char Char Char Char"/>
    <w:basedOn w:val="a7"/>
    <w:uiPriority w:val="34"/>
    <w:locked/>
    <w:pPr>
      <w:widowControl/>
      <w:spacing w:after="160" w:line="240" w:lineRule="exact"/>
      <w:jc w:val="left"/>
    </w:pPr>
    <w:rPr>
      <w:szCs w:val="20"/>
    </w:rPr>
  </w:style>
  <w:style w:type="paragraph" w:customStyle="1" w:styleId="Char10">
    <w:name w:val="Char1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locked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楷体_GB2312"/>
      <w:kern w:val="0"/>
      <w:sz w:val="24"/>
      <w:szCs w:val="20"/>
    </w:rPr>
  </w:style>
  <w:style w:type="paragraph" w:customStyle="1" w:styleId="affff6">
    <w:name w:val="目录一标书"/>
    <w:basedOn w:val="af0"/>
    <w:uiPriority w:val="59"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spacing w:line="360" w:lineRule="auto"/>
      <w:ind w:firstLine="420"/>
    </w:pPr>
    <w:rPr>
      <w:rFonts w:ascii="楷体_GB2312"/>
      <w:sz w:val="24"/>
    </w:rPr>
  </w:style>
  <w:style w:type="paragraph" w:customStyle="1" w:styleId="affff8">
    <w:name w:val="目录二标书"/>
    <w:basedOn w:val="a7"/>
    <w:uiPriority w:val="59"/>
    <w:locked/>
    <w:pPr>
      <w:spacing w:line="360" w:lineRule="auto"/>
      <w:ind w:firstLine="420"/>
      <w:outlineLvl w:val="1"/>
    </w:pPr>
    <w:rPr>
      <w:rFonts w:ascii="黑体" w:eastAsia="黑体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spacing w:line="360" w:lineRule="auto"/>
      <w:ind w:firstLine="420"/>
      <w:outlineLvl w:val="2"/>
    </w:pPr>
    <w:rPr>
      <w:rFonts w:ascii="宋体" w:hAnsi="宋体"/>
      <w:sz w:val="24"/>
    </w:rPr>
  </w:style>
  <w:style w:type="character" w:customStyle="1" w:styleId="28">
    <w:name w:val="正文首行缩进 2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3"/>
    <w:link w:val="Char2"/>
    <w:uiPriority w:val="59"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3"/>
    <w:uiPriority w:val="49"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3"/>
    <w:link w:val="Char3"/>
    <w:uiPriority w:val="59"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spacing w:line="400" w:lineRule="exact"/>
      <w:jc w:val="center"/>
    </w:pPr>
    <w:rPr>
      <w:rFonts w:ascii="宋体" w:hAnsi="宋体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b">
    <w:name w:val="副标题字符"/>
    <w:link w:val="affa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8">
    <w:name w:val="不明显强调1"/>
    <w:uiPriority w:val="19"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adjustRightInd w:val="0"/>
      <w:textAlignment w:val="baseline"/>
    </w:pPr>
    <w:rPr>
      <w:rFonts w:ascii="Tahoma" w:hAnsi="Tahoma"/>
      <w:sz w:val="24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locked/>
    <w:pPr>
      <w:autoSpaceDE w:val="0"/>
      <w:autoSpaceDN w:val="0"/>
      <w:adjustRightInd w:val="0"/>
      <w:spacing w:line="360" w:lineRule="auto"/>
      <w:jc w:val="left"/>
    </w:pPr>
    <w:rPr>
      <w:rFonts w:ascii="Arial" w:hAnsi="Arial"/>
      <w:snapToGrid w:val="0"/>
      <w:color w:val="000000"/>
      <w:kern w:val="0"/>
      <w:sz w:val="24"/>
    </w:rPr>
  </w:style>
  <w:style w:type="paragraph" w:customStyle="1" w:styleId="affffb">
    <w:name w:val="图号"/>
    <w:basedOn w:val="a7"/>
    <w:uiPriority w:val="59"/>
    <w:locked/>
    <w:p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MMTopic3">
    <w:name w:val="MM Topic 3"/>
    <w:basedOn w:val="3"/>
    <w:uiPriority w:val="34"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locked/>
    <w:pPr>
      <w:autoSpaceDE w:val="0"/>
      <w:autoSpaceDN w:val="0"/>
      <w:adjustRightInd w:val="0"/>
      <w:spacing w:line="480" w:lineRule="exact"/>
      <w:ind w:firstLineChars="218" w:firstLine="523"/>
    </w:pPr>
    <w:rPr>
      <w:rFonts w:ascii="宋体" w:hAnsi="宋体" w:cs="宋体"/>
      <w:color w:val="3366FF"/>
      <w:kern w:val="0"/>
      <w:sz w:val="24"/>
    </w:rPr>
  </w:style>
  <w:style w:type="paragraph" w:customStyle="1" w:styleId="Char11">
    <w:name w:val="Char11"/>
    <w:basedOn w:val="a7"/>
    <w:uiPriority w:val="34"/>
    <w:semiHidden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locked/>
    <w:pPr>
      <w:autoSpaceDE w:val="0"/>
      <w:autoSpaceDN w:val="0"/>
      <w:adjustRightInd w:val="0"/>
      <w:jc w:val="left"/>
    </w:pPr>
    <w:rPr>
      <w:rFonts w:ascii="新宋体" w:eastAsia="新宋体"/>
      <w:color w:val="0000FF"/>
      <w:kern w:val="0"/>
      <w:sz w:val="18"/>
      <w:szCs w:val="18"/>
    </w:rPr>
  </w:style>
  <w:style w:type="character" w:customStyle="1" w:styleId="1CharChar">
    <w:name w:val="样式1 Char Char"/>
    <w:uiPriority w:val="59"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0"/>
    <w:uiPriority w:val="34"/>
    <w:locked/>
    <w:pPr>
      <w:tabs>
        <w:tab w:val="left" w:pos="540"/>
        <w:tab w:val="left" w:pos="1260"/>
      </w:tabs>
      <w:spacing w:after="120" w:line="240" w:lineRule="atLeast"/>
    </w:pPr>
    <w:rPr>
      <w:rFonts w:ascii="宋体" w:hAnsi="宋体"/>
      <w:b/>
      <w:iCs/>
      <w:color w:val="000000"/>
      <w:kern w:val="0"/>
      <w:szCs w:val="20"/>
    </w:rPr>
  </w:style>
  <w:style w:type="paragraph" w:customStyle="1" w:styleId="a2">
    <w:name w:val="缩进正文"/>
    <w:basedOn w:val="a7"/>
    <w:next w:val="a7"/>
    <w:uiPriority w:val="59"/>
    <w:locked/>
    <w:pPr>
      <w:widowControl/>
      <w:numPr>
        <w:numId w:val="9"/>
      </w:numPr>
      <w:spacing w:beforeLines="50" w:before="156"/>
      <w:jc w:val="left"/>
      <w:textAlignment w:val="center"/>
    </w:pPr>
    <w:rPr>
      <w:rFonts w:ascii="宋体"/>
      <w:color w:val="000080"/>
      <w:spacing w:val="4"/>
      <w:kern w:val="0"/>
      <w:szCs w:val="21"/>
    </w:rPr>
  </w:style>
  <w:style w:type="paragraph" w:customStyle="1" w:styleId="oa">
    <w:name w:val="oa 正文"/>
    <w:basedOn w:val="a7"/>
    <w:link w:val="oaChar"/>
    <w:uiPriority w:val="34"/>
    <w:locked/>
    <w:pPr>
      <w:adjustRightInd w:val="0"/>
      <w:snapToGrid w:val="0"/>
      <w:spacing w:line="520" w:lineRule="exact"/>
      <w:ind w:firstLineChars="200" w:firstLine="480"/>
      <w:jc w:val="left"/>
    </w:pPr>
    <w:rPr>
      <w:rFonts w:ascii="宋体" w:hAnsi="宋体"/>
      <w:bCs/>
      <w:sz w:val="24"/>
    </w:rPr>
  </w:style>
  <w:style w:type="paragraph" w:customStyle="1" w:styleId="CharCharCharCharCharCharCharChar1Char">
    <w:name w:val="Char Char Char Char Char Char Char Char1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c">
    <w:name w:val="正文2"/>
    <w:basedOn w:val="a7"/>
    <w:uiPriority w:val="29"/>
    <w:locked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affffc">
    <w:name w:val="È±Ê¡ÎÄ±¾"/>
    <w:basedOn w:val="a7"/>
    <w:uiPriority w:val="34"/>
    <w:locked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text">
    <w:name w:val="text"/>
    <w:basedOn w:val="a7"/>
    <w:uiPriority w:val="34"/>
    <w:locked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customStyle="1" w:styleId="newtext">
    <w:name w:val="newtext"/>
    <w:basedOn w:val="a7"/>
    <w:uiPriority w:val="34"/>
    <w:locked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9">
    <w:name w:val="格式1"/>
    <w:basedOn w:val="a7"/>
    <w:uiPriority w:val="59"/>
    <w:locked/>
    <w:pPr>
      <w:spacing w:line="360" w:lineRule="auto"/>
      <w:jc w:val="center"/>
    </w:pPr>
    <w:rPr>
      <w:rFonts w:ascii="黑体" w:eastAsia="黑体" w:cs="宋体"/>
      <w:b/>
      <w:bCs/>
      <w:sz w:val="28"/>
      <w:szCs w:val="28"/>
    </w:rPr>
  </w:style>
  <w:style w:type="character" w:customStyle="1" w:styleId="oaChar">
    <w:name w:val="oa 正文 Char"/>
    <w:link w:val="oa"/>
    <w:uiPriority w:val="34"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locked/>
    <w:pPr>
      <w:keepNext/>
      <w:keepLines/>
      <w:autoSpaceDE w:val="0"/>
      <w:autoSpaceDN w:val="0"/>
      <w:adjustRightInd w:val="0"/>
      <w:jc w:val="left"/>
      <w:textAlignment w:val="baseline"/>
      <w:outlineLvl w:val="1"/>
    </w:pPr>
    <w:rPr>
      <w:rFonts w:ascii="宋体" w:hAnsi="Arial" w:cs="宋体"/>
      <w:b/>
      <w:kern w:val="0"/>
      <w:sz w:val="30"/>
      <w:szCs w:val="20"/>
    </w:rPr>
  </w:style>
  <w:style w:type="paragraph" w:customStyle="1" w:styleId="1Char0">
    <w:name w:val="1 Char"/>
    <w:basedOn w:val="a7"/>
    <w:uiPriority w:val="49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f5"/>
    <w:uiPriority w:val="59"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lock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affffd">
    <w:name w:val="四级条标题"/>
    <w:basedOn w:val="Default"/>
    <w:next w:val="Default"/>
    <w:uiPriority w:val="59"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locked/>
    <w:pPr>
      <w:keepLines/>
      <w:framePr w:hSpace="180" w:wrap="around" w:vAnchor="page" w:hAnchor="margin" w:y="3781"/>
      <w:widowControl/>
      <w:spacing w:line="400" w:lineRule="exact"/>
      <w:ind w:firstLine="480"/>
      <w:jc w:val="center"/>
    </w:pPr>
    <w:rPr>
      <w:sz w:val="24"/>
    </w:rPr>
  </w:style>
  <w:style w:type="paragraph" w:customStyle="1" w:styleId="CM7">
    <w:name w:val="CM7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a">
    <w:name w:val="附件3"/>
    <w:basedOn w:val="a7"/>
    <w:uiPriority w:val="59"/>
    <w:locked/>
    <w:pPr>
      <w:tabs>
        <w:tab w:val="left" w:pos="840"/>
      </w:tabs>
      <w:spacing w:line="360" w:lineRule="exact"/>
      <w:ind w:left="840" w:hanging="420"/>
    </w:pPr>
    <w:rPr>
      <w:rFonts w:ascii="宋体" w:hAnsi="宋体"/>
      <w:color w:val="000000"/>
    </w:rPr>
  </w:style>
  <w:style w:type="paragraph" w:customStyle="1" w:styleId="45">
    <w:name w:val="附件4"/>
    <w:basedOn w:val="3a"/>
    <w:uiPriority w:val="59"/>
    <w:locked/>
    <w:pPr>
      <w:ind w:left="720"/>
    </w:pPr>
    <w:rPr>
      <w:b/>
    </w:rPr>
  </w:style>
  <w:style w:type="paragraph" w:customStyle="1" w:styleId="55">
    <w:name w:val="附件5"/>
    <w:basedOn w:val="45"/>
    <w:uiPriority w:val="59"/>
    <w:locked/>
    <w:rPr>
      <w:b w:val="0"/>
    </w:rPr>
  </w:style>
  <w:style w:type="paragraph" w:customStyle="1" w:styleId="afffff">
    <w:name w:val="文档正文"/>
    <w:basedOn w:val="a7"/>
    <w:uiPriority w:val="59"/>
    <w:locked/>
    <w:pPr>
      <w:adjustRightInd w:val="0"/>
      <w:spacing w:line="312" w:lineRule="atLeast"/>
      <w:ind w:firstLine="567"/>
      <w:textAlignment w:val="baseline"/>
    </w:pPr>
    <w:rPr>
      <w:rFonts w:ascii="长城仿宋" w:eastAsia="长城仿宋"/>
      <w:kern w:val="0"/>
      <w:sz w:val="28"/>
      <w:szCs w:val="20"/>
    </w:rPr>
  </w:style>
  <w:style w:type="paragraph" w:customStyle="1" w:styleId="a4">
    <w:name w:val="目录"/>
    <w:basedOn w:val="a7"/>
    <w:next w:val="a7"/>
    <w:uiPriority w:val="59"/>
    <w:locked/>
    <w:pPr>
      <w:numPr>
        <w:ilvl w:val="1"/>
        <w:numId w:val="10"/>
      </w:numPr>
      <w:jc w:val="center"/>
    </w:pPr>
    <w:rPr>
      <w:b/>
      <w:sz w:val="24"/>
      <w:szCs w:val="20"/>
    </w:rPr>
  </w:style>
  <w:style w:type="paragraph" w:customStyle="1" w:styleId="a5">
    <w:name w:val="主标题"/>
    <w:basedOn w:val="a7"/>
    <w:next w:val="a7"/>
    <w:uiPriority w:val="29"/>
    <w:locked/>
    <w:pPr>
      <w:numPr>
        <w:ilvl w:val="2"/>
        <w:numId w:val="10"/>
      </w:numPr>
      <w:spacing w:line="360" w:lineRule="auto"/>
      <w:jc w:val="center"/>
    </w:pPr>
    <w:rPr>
      <w:b/>
      <w:sz w:val="30"/>
      <w:szCs w:val="20"/>
    </w:rPr>
  </w:style>
  <w:style w:type="paragraph" w:customStyle="1" w:styleId="a6">
    <w:name w:val="¸½Â¼"/>
    <w:basedOn w:val="3"/>
    <w:uiPriority w:val="29"/>
    <w:semiHidden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locked/>
    <w:pPr>
      <w:widowControl/>
      <w:tabs>
        <w:tab w:val="left" w:pos="840"/>
      </w:tabs>
      <w:spacing w:after="60"/>
      <w:ind w:left="1080" w:hanging="360"/>
      <w:jc w:val="left"/>
    </w:pPr>
    <w:rPr>
      <w:kern w:val="0"/>
      <w:sz w:val="24"/>
      <w:szCs w:val="20"/>
      <w:lang w:eastAsia="en-US"/>
    </w:rPr>
  </w:style>
  <w:style w:type="paragraph" w:customStyle="1" w:styleId="font1">
    <w:name w:val="font1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ont7">
    <w:name w:val="font7"/>
    <w:basedOn w:val="a7"/>
    <w:uiPriority w:val="34"/>
    <w:locked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xl25">
    <w:name w:val="xl2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7">
    <w:name w:val="xl27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8">
    <w:name w:val="xl28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9">
    <w:name w:val="xl29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0">
    <w:name w:val="xl3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1">
    <w:name w:val="xl31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2">
    <w:name w:val="xl32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3">
    <w:name w:val="xl33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4">
    <w:name w:val="xl34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35">
    <w:name w:val="xl3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kern w:val="0"/>
      <w:sz w:val="24"/>
    </w:rPr>
  </w:style>
  <w:style w:type="paragraph" w:customStyle="1" w:styleId="xl36">
    <w:name w:val="xl3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7">
    <w:name w:val="xl37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38">
    <w:name w:val="xl38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9">
    <w:name w:val="xl39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40">
    <w:name w:val="xl4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FF"/>
      <w:kern w:val="0"/>
      <w:sz w:val="24"/>
    </w:rPr>
  </w:style>
  <w:style w:type="paragraph" w:customStyle="1" w:styleId="xl41">
    <w:name w:val="xl41"/>
    <w:basedOn w:val="a7"/>
    <w:uiPriority w:val="34"/>
    <w:locked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2">
    <w:name w:val="xl42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3">
    <w:name w:val="xl43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4">
    <w:name w:val="xl44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5">
    <w:name w:val="xl45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6">
    <w:name w:val="xl46"/>
    <w:basedOn w:val="a7"/>
    <w:uiPriority w:val="59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7">
    <w:name w:val="xl47"/>
    <w:basedOn w:val="a7"/>
    <w:uiPriority w:val="59"/>
    <w:locked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8">
    <w:name w:val="xl48"/>
    <w:basedOn w:val="a7"/>
    <w:uiPriority w:val="59"/>
    <w:locked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9">
    <w:name w:val="xl49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0">
    <w:name w:val="xl50"/>
    <w:basedOn w:val="a7"/>
    <w:uiPriority w:val="59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1">
    <w:name w:val="xl51"/>
    <w:basedOn w:val="a7"/>
    <w:uiPriority w:val="59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2">
    <w:name w:val="xl52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afffff0">
    <w:name w:val="段"/>
    <w:uiPriority w:val="59"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f4">
    <w:name w:val="注释标题字符"/>
    <w:link w:val="af3"/>
    <w:uiPriority w:val="29"/>
    <w:rPr>
      <w:rFonts w:ascii="Times New Roman" w:hAnsi="Times New Roman"/>
      <w:kern w:val="2"/>
      <w:sz w:val="21"/>
    </w:rPr>
  </w:style>
  <w:style w:type="paragraph" w:customStyle="1" w:styleId="3b">
    <w:name w:val="标3"/>
    <w:basedOn w:val="a7"/>
    <w:uiPriority w:val="59"/>
    <w:locked/>
    <w:pPr>
      <w:tabs>
        <w:tab w:val="left" w:pos="360"/>
      </w:tabs>
      <w:adjustRightInd w:val="0"/>
      <w:snapToGrid w:val="0"/>
      <w:spacing w:before="50"/>
      <w:outlineLvl w:val="2"/>
    </w:pPr>
    <w:rPr>
      <w:rFonts w:ascii="Arial Narrow" w:eastAsia="仿宋_GB2312" w:hAnsi="Arial Narrow"/>
      <w:sz w:val="28"/>
      <w:szCs w:val="20"/>
    </w:rPr>
  </w:style>
  <w:style w:type="character" w:customStyle="1" w:styleId="21Char">
    <w:name w:val="样式 首行缩进:  2 字符1 Char"/>
    <w:link w:val="210"/>
    <w:uiPriority w:val="59"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locked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</w:rPr>
  </w:style>
  <w:style w:type="paragraph" w:customStyle="1" w:styleId="afffff1">
    <w:name w:val="段落正文"/>
    <w:basedOn w:val="a7"/>
    <w:uiPriority w:val="59"/>
    <w:locked/>
    <w:pPr>
      <w:spacing w:after="120" w:line="360" w:lineRule="auto"/>
      <w:ind w:firstLineChars="200" w:firstLine="480"/>
    </w:pPr>
    <w:rPr>
      <w:rFonts w:cs="宋体"/>
      <w:kern w:val="24"/>
      <w:sz w:val="24"/>
    </w:rPr>
  </w:style>
  <w:style w:type="paragraph" w:customStyle="1" w:styleId="font8">
    <w:name w:val="font8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9">
    <w:name w:val="font9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paragraph" w:customStyle="1" w:styleId="211">
    <w:name w:val="正文文本 21"/>
    <w:basedOn w:val="a7"/>
    <w:uiPriority w:val="29"/>
    <w:locked/>
    <w:pPr>
      <w:widowControl/>
      <w:overflowPunct w:val="0"/>
      <w:autoSpaceDE w:val="0"/>
      <w:autoSpaceDN w:val="0"/>
      <w:adjustRightInd w:val="0"/>
      <w:ind w:left="720" w:hanging="720"/>
    </w:pPr>
    <w:rPr>
      <w:kern w:val="0"/>
      <w:sz w:val="24"/>
      <w:szCs w:val="20"/>
      <w:lang w:val="en-GB"/>
    </w:rPr>
  </w:style>
  <w:style w:type="paragraph" w:customStyle="1" w:styleId="CharCharCharChar0">
    <w:name w:val="Char Char Char Char"/>
    <w:basedOn w:val="af8"/>
    <w:uiPriority w:val="34"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locked/>
    <w:pPr>
      <w:tabs>
        <w:tab w:val="left" w:pos="360"/>
      </w:tabs>
      <w:spacing w:line="360" w:lineRule="auto"/>
      <w:ind w:left="482" w:firstLineChars="200" w:firstLine="200"/>
    </w:pPr>
    <w:rPr>
      <w:rFonts w:ascii="宋体"/>
      <w:sz w:val="24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f0"/>
    <w:link w:val="Char4"/>
    <w:uiPriority w:val="59"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locked/>
    <w:pPr>
      <w:adjustRightInd w:val="0"/>
      <w:spacing w:line="400" w:lineRule="exact"/>
      <w:ind w:firstLineChars="200" w:firstLine="52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character" w:customStyle="1" w:styleId="GHT-Char">
    <w:name w:val="GHT-正文 Char"/>
    <w:link w:val="GHT-"/>
    <w:uiPriority w:val="34"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locked/>
    <w:pPr>
      <w:autoSpaceDE w:val="0"/>
      <w:autoSpaceDN w:val="0"/>
      <w:adjustRightInd w:val="0"/>
      <w:spacing w:line="468" w:lineRule="atLeast"/>
      <w:jc w:val="left"/>
    </w:pPr>
    <w:rPr>
      <w:rFonts w:ascii="新宋体" w:eastAsia="新宋体" w:hAnsi="Calibri"/>
      <w:kern w:val="0"/>
      <w:sz w:val="24"/>
      <w:szCs w:val="20"/>
    </w:rPr>
  </w:style>
  <w:style w:type="paragraph" w:customStyle="1" w:styleId="CM39">
    <w:name w:val="CM39"/>
    <w:basedOn w:val="Default"/>
    <w:next w:val="Default"/>
    <w:uiPriority w:val="34"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locked/>
    <w:pPr>
      <w:tabs>
        <w:tab w:val="left" w:pos="2114"/>
      </w:tabs>
      <w:ind w:left="2114" w:hanging="420"/>
    </w:pPr>
  </w:style>
  <w:style w:type="paragraph" w:customStyle="1" w:styleId="1a">
    <w:name w:val="修订1"/>
    <w:hidden/>
    <w:uiPriority w:val="99"/>
    <w:semiHidden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style21">
    <w:name w:val="style21"/>
    <w:uiPriority w:val="34"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character" w:customStyle="1" w:styleId="apple-converted-space">
    <w:name w:val="apple-converted-space"/>
    <w:uiPriority w:val="34"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b">
    <w:name w:val="1 级标题"/>
    <w:basedOn w:val="1"/>
    <w:next w:val="afffff6"/>
    <w:link w:val="1Char3"/>
    <w:qFormat/>
    <w:pPr>
      <w:pageBreakBefore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adjustRightInd w:val="0"/>
      <w:spacing w:line="360" w:lineRule="auto"/>
      <w:ind w:firstLineChars="200" w:firstLine="200"/>
    </w:pPr>
    <w:rPr>
      <w:sz w:val="24"/>
      <w:lang w:val="zh-CN"/>
    </w:rPr>
  </w:style>
  <w:style w:type="character" w:customStyle="1" w:styleId="1Char2">
    <w:name w:val="1级标题 Char"/>
    <w:link w:val="1"/>
    <w:uiPriority w:val="49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b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出段落字符"/>
    <w:link w:val="afffa"/>
    <w:uiPriority w:val="59"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adjustRightInd w:val="0"/>
      <w:jc w:val="center"/>
    </w:pPr>
    <w:rPr>
      <w:szCs w:val="21"/>
    </w:rPr>
  </w:style>
  <w:style w:type="paragraph" w:customStyle="1" w:styleId="TOC1">
    <w:name w:val="TOC 标题1"/>
    <w:basedOn w:val="10"/>
    <w:next w:val="a7"/>
    <w:uiPriority w:val="39"/>
    <w:unhideWhenUsed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ordWrap w:val="0"/>
      <w:spacing w:beforeLines="50" w:before="50" w:afterLines="50" w:after="50" w:line="360" w:lineRule="auto"/>
      <w:jc w:val="left"/>
    </w:pPr>
    <w:rPr>
      <w:b/>
      <w:sz w:val="24"/>
      <w:u w:val="single"/>
    </w:rPr>
  </w:style>
  <w:style w:type="character" w:customStyle="1" w:styleId="afffffc">
    <w:name w:val="详见 字符"/>
    <w:basedOn w:val="a8"/>
    <w:link w:val="afffffb"/>
    <w:uiPriority w:val="7"/>
    <w:rPr>
      <w:rFonts w:ascii="Times New Roman" w:hAnsi="Times New Roman"/>
      <w:b/>
      <w:kern w:val="2"/>
      <w:sz w:val="24"/>
      <w:szCs w:val="24"/>
      <w:u w:val="single"/>
    </w:rPr>
  </w:style>
  <w:style w:type="character" w:customStyle="1" w:styleId="fontstyle01">
    <w:name w:val="fontstyle01"/>
    <w:basedOn w:val="a8"/>
    <w:rsid w:val="007F1970"/>
    <w:rPr>
      <w:rFonts w:ascii="黑体" w:eastAsia="黑体" w:hAnsi="黑体" w:cs="Times New Roman"/>
      <w:color w:val="000000"/>
      <w:sz w:val="32"/>
      <w:szCs w:val="32"/>
    </w:rPr>
  </w:style>
  <w:style w:type="table" w:styleId="1-1">
    <w:name w:val="Grid Table 1 Light Accent 1"/>
    <w:basedOn w:val="a9"/>
    <w:uiPriority w:val="46"/>
    <w:rsid w:val="00A747E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&#24494;&#32593;&#36890;&#32852;/Pre-Sale/000-Data-Base-Welink/000-&#37325;&#35201;&#25968;&#25454;/10-&#27169;&#29256;/&#26631;&#20070;&#25991;&#20214;-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8E906-D15B-EF4D-AE1A-F956F5C1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标书文件-模版.dotm</Template>
  <TotalTime>36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 彦兵</dc:creator>
  <cp:lastModifiedBy>赵 彦兵</cp:lastModifiedBy>
  <cp:revision>117</cp:revision>
  <cp:lastPrinted>2018-12-16T04:57:00Z</cp:lastPrinted>
  <dcterms:created xsi:type="dcterms:W3CDTF">2018-12-16T04:56:00Z</dcterms:created>
  <dcterms:modified xsi:type="dcterms:W3CDTF">2018-12-24T06:56:00Z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